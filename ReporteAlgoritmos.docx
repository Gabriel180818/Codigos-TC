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72"/>
          <w:szCs w:val="72"/>
        </w:rPr>
        <w:id w:val="50921586"/>
        <w:docPartObj>
          <w:docPartGallery w:val="Cover Pages"/>
          <w:docPartUnique/>
        </w:docPartObj>
      </w:sdtPr>
      <w:sdtEndPr>
        <w:rPr>
          <w:rFonts w:ascii="Adobe Garamond Pro" w:hAnsi="Adobe Garamond Pro"/>
          <w:b/>
          <w:bCs/>
          <w:sz w:val="32"/>
          <w:szCs w:val="24"/>
          <w:lang w:val="es-ES"/>
        </w:rPr>
      </w:sdtEndPr>
      <w:sdtContent>
        <w:p w14:paraId="1ABBF7E2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85376" behindDoc="0" locked="0" layoutInCell="1" allowOverlap="1" wp14:anchorId="2B6F756E" wp14:editId="045984BA">
                <wp:simplePos x="0" y="0"/>
                <wp:positionH relativeFrom="column">
                  <wp:posOffset>1997075</wp:posOffset>
                </wp:positionH>
                <wp:positionV relativeFrom="paragraph">
                  <wp:posOffset>-22860</wp:posOffset>
                </wp:positionV>
                <wp:extent cx="3816350" cy="2226945"/>
                <wp:effectExtent l="0" t="0" r="0" b="0"/>
                <wp:wrapThrough wrapText="bothSides">
                  <wp:wrapPolygon edited="0">
                    <wp:start x="0" y="0"/>
                    <wp:lineTo x="0" y="21434"/>
                    <wp:lineTo x="21456" y="21434"/>
                    <wp:lineTo x="21456" y="0"/>
                    <wp:lineTo x="0" y="0"/>
                  </wp:wrapPolygon>
                </wp:wrapThrough>
                <wp:docPr id="62" name="Imagen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" descr="http://brd.unid.edu.mx/recursos/historial/images/Logo_registra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6350" cy="2226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2161A2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3AB5718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F392C5B" w14:textId="77777777" w:rsidR="00FF7EC0" w:rsidRDefault="00FF7EC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F67639F" w14:textId="77777777" w:rsidR="00FF7EC0" w:rsidRDefault="009E0BD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0" allowOverlap="1" wp14:anchorId="6DF8C87C" wp14:editId="7945790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9430" cy="1119505"/>
                    <wp:effectExtent l="7620" t="5715" r="6350" b="8255"/>
                    <wp:wrapNone/>
                    <wp:docPr id="14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BF45287" id="Rectangle 10" o:spid="_x0000_s1026" style="position:absolute;margin-left:0;margin-top:0;width:640.9pt;height:88.15pt;z-index:251640320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" o:allowincell="f" fillcolor="#1f497d [3215]" strokecolor="#1f497d [3215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0" allowOverlap="1" wp14:anchorId="7C3040D8" wp14:editId="79412136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12700" t="11430" r="10795" b="7620"/>
                    <wp:wrapNone/>
                    <wp:docPr id="13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DDF7668" id="Rectangle 13" o:spid="_x0000_s1026" style="position:absolute;margin-left:0;margin-top:0;width:7.15pt;height:830.25pt;z-index:2516741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DqRmnN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0" allowOverlap="1" wp14:anchorId="62348BCA" wp14:editId="52A417D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44175"/>
                    <wp:effectExtent l="5715" t="11430" r="8255" b="762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441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A34693E" id="Rectangle 12" o:spid="_x0000_s1026" style="position:absolute;margin-left:0;margin-top:0;width:7.15pt;height:830.25pt;z-index:251662848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" o:allowincell="f" fillcolor="white [3212]" strokecolor="#1f497d [3215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anchorId="14E39ED3" wp14:editId="7C3288D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9430" cy="1119505"/>
                    <wp:effectExtent l="7620" t="9525" r="6350" b="13970"/>
                    <wp:wrapNone/>
                    <wp:docPr id="11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9430" cy="111950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D58F6A1" id="Rectangle 11" o:spid="_x0000_s1026" style="position:absolute;margin-left:0;margin-top:0;width:640.9pt;height:88.15pt;z-index:2516515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" o:allowincell="f" fillcolor="#1f497d [3215]" strokecolor="#1f497d [3215]">
                    <w10:wrap anchorx="page" anchory="margin"/>
                  </v:rect>
                </w:pict>
              </mc:Fallback>
            </mc:AlternateContent>
          </w:r>
        </w:p>
        <w:sdt>
          <w:sdtPr>
            <w:alias w:val="Título"/>
            <w:id w:val="14700071"/>
            <w:showingPlcHdr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5C6585F4" w14:textId="77777777" w:rsidR="00FF7EC0" w:rsidRDefault="003E099D" w:rsidP="00FF7EC0">
              <w:pPr>
                <w:pStyle w:val="Ttulo"/>
              </w:pPr>
              <w:r>
                <w:t xml:space="preserve">     </w:t>
              </w:r>
            </w:p>
          </w:sdtContent>
        </w:sdt>
        <w:p w14:paraId="03A7A10B" w14:textId="1771F517" w:rsidR="003D439A" w:rsidRDefault="00D9238A" w:rsidP="003D439A">
          <w:pPr>
            <w:pStyle w:val="Subttulo"/>
          </w:pPr>
          <w:r w:rsidRPr="00D9238A">
            <w:t xml:space="preserve">Jessica </w:t>
          </w:r>
          <w:r w:rsidR="003D439A" w:rsidRPr="00D9238A">
            <w:t>V</w:t>
          </w:r>
          <w:r w:rsidR="003D439A">
            <w:rPr>
              <w:rFonts w:ascii="Tahoma" w:hAnsi="Tahoma" w:cs="Tahoma"/>
            </w:rPr>
            <w:t>é</w:t>
          </w:r>
          <w:r w:rsidR="003D439A" w:rsidRPr="00D9238A">
            <w:t>lez</w:t>
          </w:r>
          <w:r w:rsidRPr="00D9238A">
            <w:t xml:space="preserve"> </w:t>
          </w:r>
          <w:r w:rsidR="003D439A" w:rsidRPr="00D9238A">
            <w:t>Mart</w:t>
          </w:r>
          <w:r w:rsidR="003D439A">
            <w:rPr>
              <w:rFonts w:ascii="Tahoma" w:hAnsi="Tahoma" w:cs="Tahoma"/>
            </w:rPr>
            <w:t>í</w:t>
          </w:r>
          <w:r w:rsidR="003D439A" w:rsidRPr="00D9238A">
            <w:t>nez</w:t>
          </w:r>
          <w:r>
            <w:t xml:space="preserve"> </w:t>
          </w:r>
          <w:r w:rsidR="00DE53D0">
            <w:t>180954</w:t>
          </w:r>
        </w:p>
        <w:p w14:paraId="4F2E3252" w14:textId="7B88B2E9" w:rsidR="003D439A" w:rsidRDefault="00D9238A" w:rsidP="003D439A">
          <w:pPr>
            <w:pStyle w:val="Subttulo"/>
          </w:pPr>
          <w:r>
            <w:t>Gonzalo Josue Ponce Chavez</w:t>
          </w:r>
          <w:r w:rsidR="003D439A">
            <w:t xml:space="preserve"> 176098</w:t>
          </w:r>
        </w:p>
        <w:p w14:paraId="30F813B7" w14:textId="5A053338" w:rsidR="00D9238A" w:rsidRPr="00D9238A" w:rsidRDefault="003D439A" w:rsidP="003D439A">
          <w:pPr>
            <w:pStyle w:val="Subttulo"/>
          </w:pPr>
          <w:r>
            <w:t>Gabriel Covarrubias González 180818</w:t>
          </w:r>
        </w:p>
        <w:p w14:paraId="0E8F4E83" w14:textId="0BFD0AC0" w:rsidR="00FF7EC0" w:rsidRPr="003E099D" w:rsidRDefault="00B773A0" w:rsidP="00FF7EC0">
          <w:pPr>
            <w:pStyle w:val="Subttulo"/>
          </w:pPr>
          <w:r>
            <w:t>Teoría computacional</w:t>
          </w:r>
        </w:p>
        <w:p w14:paraId="2AC39FAE" w14:textId="77EC6A08" w:rsidR="00FF7EC0" w:rsidRPr="003E099D" w:rsidRDefault="000216F7" w:rsidP="00FF7EC0">
          <w:pPr>
            <w:pStyle w:val="Subttulo"/>
          </w:pPr>
          <w:r>
            <w:t>04</w:t>
          </w:r>
          <w:r w:rsidR="00BE4B3A">
            <w:t>/0</w:t>
          </w:r>
          <w:r>
            <w:t>9</w:t>
          </w:r>
          <w:r w:rsidR="00BE4B3A">
            <w:t>/</w:t>
          </w:r>
          <w:r>
            <w:t>2023</w:t>
          </w:r>
        </w:p>
        <w:p w14:paraId="5BA18AD7" w14:textId="4DA903B0" w:rsidR="00E57461" w:rsidRDefault="00B773A0" w:rsidP="00FD193B">
          <w:pPr>
            <w:pStyle w:val="Subttulo"/>
          </w:pPr>
          <w:r>
            <w:t xml:space="preserve">Rubén Cárdenas Sánchez </w:t>
          </w:r>
          <w:r w:rsidR="00FF7EC0">
            <w:rPr>
              <w:rFonts w:ascii="Quattrocento Roman" w:eastAsiaTheme="minorEastAsia" w:hAnsi="Quattrocento Roman" w:cstheme="minorBidi"/>
              <w:b/>
              <w:bCs/>
              <w:color w:val="auto"/>
              <w:sz w:val="24"/>
              <w:szCs w:val="22"/>
              <w:lang w:val="es-ES"/>
            </w:rPr>
            <w:br w:type="page"/>
          </w:r>
        </w:p>
      </w:sdtContent>
    </w:sdt>
    <w:sdt>
      <w:sdtPr>
        <w:rPr>
          <w:rFonts w:ascii="Quattrocento Roman" w:eastAsiaTheme="minorEastAsia" w:hAnsi="Quattrocento Roman" w:cstheme="minorBidi"/>
          <w:b w:val="0"/>
          <w:bCs w:val="0"/>
          <w:color w:val="auto"/>
          <w:sz w:val="24"/>
          <w:szCs w:val="22"/>
          <w:lang w:val="es-MX" w:eastAsia="es-MX"/>
        </w:rPr>
        <w:id w:val="-147073958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  <w:lang w:val="es-US"/>
        </w:rPr>
      </w:sdtEndPr>
      <w:sdtContent>
        <w:p w14:paraId="30C589F6" w14:textId="2FA7578B" w:rsidR="00485052" w:rsidRDefault="00485052">
          <w:pPr>
            <w:pStyle w:val="TtuloTDC"/>
          </w:pPr>
          <w:r>
            <w:t>Contenido</w:t>
          </w:r>
        </w:p>
        <w:p w14:paraId="354C510E" w14:textId="70A0452C" w:rsidR="00B16EAA" w:rsidRDefault="00485052">
          <w:pPr>
            <w:pStyle w:val="TDC1"/>
            <w:tabs>
              <w:tab w:val="right" w:leader="dot" w:pos="8544"/>
            </w:tabs>
            <w:rPr>
              <w:noProof/>
            </w:rPr>
          </w:pPr>
          <w:r>
            <w:rPr>
              <w:lang w:val="es-MX"/>
            </w:rPr>
            <w:fldChar w:fldCharType="begin"/>
          </w:r>
          <w:r>
            <w:instrText xml:space="preserve"> TOC \o "1-3" \h \z \u </w:instrText>
          </w:r>
          <w:r>
            <w:rPr>
              <w:lang w:val="es-MX"/>
            </w:rPr>
            <w:fldChar w:fldCharType="separate"/>
          </w:r>
          <w:hyperlink w:anchor="_Toc144726778" w:history="1">
            <w:r w:rsidR="00B16EAA" w:rsidRPr="00327962">
              <w:rPr>
                <w:rStyle w:val="Hipervnculo"/>
                <w:noProof/>
              </w:rPr>
              <w:t>1. Constante de Kaprekar: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_Toc144726778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3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4BCE67F1" w14:textId="67511F89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79" w:history="1">
            <w:r w:rsidR="00B16EAA" w:rsidRPr="00327962">
              <w:rPr>
                <w:rStyle w:val="Hipervnculo"/>
                <w:noProof/>
              </w:rPr>
              <w:t>- Descripción: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_Toc144726779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3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48766AEE" w14:textId="58E3F56B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0" w:history="1">
            <w:r w:rsidR="00B16EAA" w:rsidRPr="00327962">
              <w:rPr>
                <w:rStyle w:val="Hipervnculo"/>
                <w:noProof/>
              </w:rPr>
              <w:t>- Pseudocódigo: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_Toc144726780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01F11943" w14:textId="086EAE19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781" w:history="1">
            <w:r w:rsidR="00B16EAA" w:rsidRPr="00327962">
              <w:rPr>
                <w:rStyle w:val="Hipervnculo"/>
                <w:noProof/>
              </w:rPr>
              <w:t>2. Multiplicación Rusa: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_Toc144726781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1962C8ED" w14:textId="5A3D80A8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2" w:history="1">
            <w:r w:rsidR="00B16EAA" w:rsidRPr="00327962">
              <w:rPr>
                <w:rStyle w:val="Hipervnculo"/>
                <w:noProof/>
              </w:rPr>
              <w:t>- Descripción: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_Toc144726782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7DC2FEAB" w14:textId="0346555B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3" w:history="1">
            <w:r w:rsidR="00B16EAA" w:rsidRPr="00327962">
              <w:rPr>
                <w:rStyle w:val="Hipervnculo"/>
                <w:noProof/>
              </w:rPr>
              <w:t>- Pseudocódigo: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_Toc144726783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3CB0DD68" w14:textId="15A4B543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784" w:history="1">
            <w:r w:rsidR="00B16EAA" w:rsidRPr="00327962">
              <w:rPr>
                <w:rStyle w:val="Hipervnculo"/>
                <w:noProof/>
              </w:rPr>
              <w:t>3. Conjetura de Collatz: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_Toc144726784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5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82ABF36" w14:textId="125DE2E3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5" w:history="1">
            <w:r w:rsidR="00B16EAA" w:rsidRPr="00327962">
              <w:rPr>
                <w:rStyle w:val="Hipervnculo"/>
                <w:noProof/>
              </w:rPr>
              <w:t>- Descripción: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_Toc144726785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5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4AF6720D" w14:textId="4CCF2D92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6" w:history="1">
            <w:r w:rsidR="00B16EAA" w:rsidRPr="00327962">
              <w:rPr>
                <w:rStyle w:val="Hipervnculo"/>
                <w:noProof/>
              </w:rPr>
              <w:t>- Pseudocódigo: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_Toc144726786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5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B824B17" w14:textId="2131418E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787" w:history="1">
            <w:r w:rsidR="00B16EAA" w:rsidRPr="00327962">
              <w:rPr>
                <w:rStyle w:val="Hipervnculo"/>
                <w:noProof/>
              </w:rPr>
              <w:t>4. Multiplicación Egipcia: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_Toc144726787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6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0087A08E" w14:textId="6E2F5274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8" w:history="1">
            <w:r w:rsidR="00B16EAA" w:rsidRPr="00327962">
              <w:rPr>
                <w:rStyle w:val="Hipervnculo"/>
                <w:noProof/>
              </w:rPr>
              <w:t>- Descripción: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_Toc144726788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6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E2709FA" w14:textId="46F8260F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89" w:history="1">
            <w:r w:rsidR="00B16EAA" w:rsidRPr="00327962">
              <w:rPr>
                <w:rStyle w:val="Hipervnculo"/>
                <w:noProof/>
              </w:rPr>
              <w:t>- Pseudocódigo: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_Toc144726789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6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AB6A3F8" w14:textId="4409ECA0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790" w:history="1">
            <w:r w:rsidR="00B16EAA" w:rsidRPr="00327962">
              <w:rPr>
                <w:rStyle w:val="Hipervnculo"/>
                <w:noProof/>
              </w:rPr>
              <w:t>ALGORITMOS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_Toc144726790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7BBD58E7" w14:textId="1B925486" w:rsidR="00B16EAA" w:rsidRDefault="00000000">
          <w:pPr>
            <w:pStyle w:val="TDC2"/>
            <w:tabs>
              <w:tab w:val="right" w:leader="dot" w:pos="8544"/>
            </w:tabs>
            <w:rPr>
              <w:noProof/>
            </w:rPr>
          </w:pPr>
          <w:hyperlink w:anchor="_Toc144726791" w:history="1">
            <w:r w:rsidR="00B16EAA" w:rsidRPr="00327962">
              <w:rPr>
                <w:rStyle w:val="Hipervnculo"/>
                <w:noProof/>
              </w:rPr>
              <w:t>Algoritmos en C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_Toc144726791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2A0880C4" w14:textId="05CD5F02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2" w:history="1">
            <w:r w:rsidR="00B16EAA" w:rsidRPr="00327962">
              <w:rPr>
                <w:rStyle w:val="Hipervnculo"/>
                <w:noProof/>
              </w:rPr>
              <w:t>Constante de kapreakar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_Toc144726792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2340B9F2" w14:textId="0B53E9BC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3" w:history="1">
            <w:r w:rsidR="00B16EAA" w:rsidRPr="00327962">
              <w:rPr>
                <w:rStyle w:val="Hipervnculo"/>
                <w:noProof/>
                <w:lang w:val="en-US"/>
              </w:rPr>
              <w:t>Multiplicación rusa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_Toc144726793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9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052A2B1F" w14:textId="5CAF7F7E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4" w:history="1">
            <w:r w:rsidR="00B16EAA" w:rsidRPr="00327962">
              <w:rPr>
                <w:rStyle w:val="Hipervnculo"/>
                <w:noProof/>
                <w:lang w:val="en-US"/>
              </w:rPr>
              <w:t>Conjetura de collatz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_Toc144726794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10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3DC4EC33" w14:textId="367BEADA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5" w:history="1">
            <w:r w:rsidR="00B16EAA" w:rsidRPr="00327962">
              <w:rPr>
                <w:rStyle w:val="Hipervnculo"/>
                <w:noProof/>
              </w:rPr>
              <w:t>Multiplicación egipcia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_Toc144726795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11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46A63340" w14:textId="646A437C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6" w:history="1">
            <w:r w:rsidR="00B16EAA" w:rsidRPr="00327962">
              <w:rPr>
                <w:rStyle w:val="Hipervnculo"/>
                <w:noProof/>
              </w:rPr>
              <w:t>Pruebas realizadas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_Toc144726796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13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7108E61B" w14:textId="49FDA136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797" w:history="1">
            <w:r w:rsidR="00B16EAA" w:rsidRPr="00327962">
              <w:rPr>
                <w:rStyle w:val="Hipervnculo"/>
                <w:noProof/>
              </w:rPr>
              <w:t>Python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_Toc144726797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7D707B10" w14:textId="17FA21CA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8" w:history="1">
            <w:r w:rsidR="00B16EAA" w:rsidRPr="00327962">
              <w:rPr>
                <w:rStyle w:val="Hipervnculo"/>
                <w:noProof/>
              </w:rPr>
              <w:t>def collatz_conjectura(n):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_Toc144726798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5F2E0C52" w14:textId="107187CD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799" w:history="1">
            <w:r w:rsidR="00B16EAA" w:rsidRPr="00327962">
              <w:rPr>
                <w:rStyle w:val="Hipervnculo"/>
                <w:noProof/>
              </w:rPr>
              <w:t>def kaprekar_constante(n):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_Toc144726799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18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049B9B35" w14:textId="6453AE06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0" w:history="1">
            <w:r w:rsidR="00B16EAA" w:rsidRPr="00327962">
              <w:rPr>
                <w:rStyle w:val="Hipervnculo"/>
                <w:noProof/>
              </w:rPr>
              <w:t>def multiplicacionegipcia(a, b):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_Toc144726800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19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09DE591" w14:textId="1AAC0C45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1" w:history="1">
            <w:r w:rsidR="00B16EAA" w:rsidRPr="00327962">
              <w:rPr>
                <w:rStyle w:val="Hipervnculo"/>
                <w:noProof/>
              </w:rPr>
              <w:t>def multiplicacionrusa(a, b):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_Toc144726801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20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247CD70D" w14:textId="66C035B7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2" w:history="1">
            <w:r w:rsidR="00B16EAA" w:rsidRPr="00327962">
              <w:rPr>
                <w:rStyle w:val="Hipervnculo"/>
                <w:noProof/>
              </w:rPr>
              <w:t>Pruebas realizadas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_Toc144726802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24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452CC5C" w14:textId="1F597744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803" w:history="1">
            <w:r w:rsidR="00B16EAA" w:rsidRPr="00327962">
              <w:rPr>
                <w:rStyle w:val="Hipervnculo"/>
                <w:noProof/>
              </w:rPr>
              <w:t>HTML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_Toc144726803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25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5776DFEE" w14:textId="71EAFCB5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4" w:history="1">
            <w:r w:rsidR="00B16EAA" w:rsidRPr="00327962">
              <w:rPr>
                <w:rStyle w:val="Hipervnculo"/>
                <w:noProof/>
                <w:lang w:val="en-US"/>
              </w:rPr>
              <w:t>Rusa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_Toc144726804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25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067986A1" w14:textId="0F916315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5" w:history="1">
            <w:r w:rsidR="00B16EAA" w:rsidRPr="00327962">
              <w:rPr>
                <w:rStyle w:val="Hipervnculo"/>
                <w:noProof/>
                <w:lang w:val="en-US"/>
              </w:rPr>
              <w:t>Kaprekar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_Toc144726805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31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7F2E87CE" w14:textId="7DF035E3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6" w:history="1">
            <w:r w:rsidR="00B16EAA" w:rsidRPr="00327962">
              <w:rPr>
                <w:rStyle w:val="Hipervnculo"/>
                <w:noProof/>
                <w:lang w:val="en-US"/>
              </w:rPr>
              <w:t>Collatz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_Toc144726806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36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371CE851" w14:textId="0E17CF39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7" w:history="1">
            <w:r w:rsidR="00B16EAA" w:rsidRPr="00327962">
              <w:rPr>
                <w:rStyle w:val="Hipervnculo"/>
                <w:noProof/>
              </w:rPr>
              <w:t>Egipcia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_Toc144726807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41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B093647" w14:textId="377B8A36" w:rsidR="00B16EAA" w:rsidRDefault="00000000">
          <w:pPr>
            <w:pStyle w:val="TDC3"/>
            <w:tabs>
              <w:tab w:val="right" w:leader="dot" w:pos="8544"/>
            </w:tabs>
            <w:rPr>
              <w:noProof/>
            </w:rPr>
          </w:pPr>
          <w:hyperlink w:anchor="_Toc144726808" w:history="1">
            <w:r w:rsidR="00B16EAA" w:rsidRPr="00327962">
              <w:rPr>
                <w:rStyle w:val="Hipervnculo"/>
                <w:noProof/>
              </w:rPr>
              <w:t>Pruebas realizadas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_Toc144726808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47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5B742D3D" w14:textId="5E895CE4" w:rsidR="00B16EAA" w:rsidRDefault="00000000">
          <w:pPr>
            <w:pStyle w:val="TDC1"/>
            <w:tabs>
              <w:tab w:val="right" w:leader="dot" w:pos="8544"/>
            </w:tabs>
            <w:rPr>
              <w:noProof/>
            </w:rPr>
          </w:pPr>
          <w:hyperlink w:anchor="_Toc144726809" w:history="1">
            <w:r w:rsidR="00B16EAA" w:rsidRPr="00327962">
              <w:rPr>
                <w:rStyle w:val="Hipervnculo"/>
                <w:noProof/>
              </w:rPr>
              <w:t>Dificultades encontradas</w:t>
            </w:r>
            <w:r w:rsidR="00B16EAA">
              <w:rPr>
                <w:noProof/>
                <w:webHidden/>
              </w:rPr>
              <w:tab/>
            </w:r>
            <w:r w:rsidR="00B16EAA">
              <w:rPr>
                <w:noProof/>
                <w:webHidden/>
              </w:rPr>
              <w:fldChar w:fldCharType="begin"/>
            </w:r>
            <w:r w:rsidR="00B16EAA">
              <w:rPr>
                <w:noProof/>
                <w:webHidden/>
              </w:rPr>
              <w:instrText xml:space="preserve"> PAGEREF _Toc144726809 \h </w:instrText>
            </w:r>
            <w:r w:rsidR="00B16EAA">
              <w:rPr>
                <w:noProof/>
                <w:webHidden/>
              </w:rPr>
            </w:r>
            <w:r w:rsidR="00B16EAA">
              <w:rPr>
                <w:noProof/>
                <w:webHidden/>
              </w:rPr>
              <w:fldChar w:fldCharType="separate"/>
            </w:r>
            <w:r w:rsidR="00B16EAA">
              <w:rPr>
                <w:noProof/>
                <w:webHidden/>
              </w:rPr>
              <w:t>48</w:t>
            </w:r>
            <w:r w:rsidR="00B16EAA">
              <w:rPr>
                <w:noProof/>
                <w:webHidden/>
              </w:rPr>
              <w:fldChar w:fldCharType="end"/>
            </w:r>
          </w:hyperlink>
        </w:p>
        <w:p w14:paraId="621EBFF6" w14:textId="12F86949" w:rsidR="00DE3E14" w:rsidRPr="00DE3E14" w:rsidRDefault="00485052" w:rsidP="00DE3E14">
          <w:r>
            <w:rPr>
              <w:b/>
              <w:bCs/>
              <w:lang w:val="es-ES"/>
            </w:rPr>
            <w:fldChar w:fldCharType="end"/>
          </w:r>
        </w:p>
      </w:sdtContent>
    </w:sdt>
    <w:p w14:paraId="6205D278" w14:textId="77777777" w:rsidR="00423CBB" w:rsidRDefault="00423CBB" w:rsidP="00423CBB"/>
    <w:p w14:paraId="14681F36" w14:textId="06E7E356" w:rsidR="00423CBB" w:rsidRDefault="00423CBB" w:rsidP="00E90A1D">
      <w:pPr>
        <w:pStyle w:val="Ttulo1"/>
      </w:pPr>
      <w:bookmarkStart w:id="0" w:name="_Toc144726778"/>
      <w:r>
        <w:t xml:space="preserve">1. Constante de </w:t>
      </w:r>
      <w:proofErr w:type="spellStart"/>
      <w:r>
        <w:t>Kaprekar</w:t>
      </w:r>
      <w:proofErr w:type="spellEnd"/>
      <w:r>
        <w:t>:</w:t>
      </w:r>
      <w:bookmarkEnd w:id="0"/>
    </w:p>
    <w:p w14:paraId="79821761" w14:textId="77777777" w:rsidR="00423CBB" w:rsidRDefault="00423CBB" w:rsidP="00423CBB">
      <w:r w:rsidRPr="00E90A1D">
        <w:rPr>
          <w:rStyle w:val="Ttulo2Car"/>
        </w:rPr>
        <w:t xml:space="preserve">   </w:t>
      </w:r>
      <w:bookmarkStart w:id="1" w:name="_Toc144726779"/>
      <w:r w:rsidRPr="00E90A1D">
        <w:rPr>
          <w:rStyle w:val="Ttulo2Car"/>
        </w:rPr>
        <w:t>- Descripción:</w:t>
      </w:r>
      <w:bookmarkEnd w:id="1"/>
      <w:r>
        <w:t xml:space="preserve"> La constante de </w:t>
      </w:r>
      <w:proofErr w:type="spellStart"/>
      <w:r>
        <w:t>Kaprekar</w:t>
      </w:r>
      <w:proofErr w:type="spellEnd"/>
      <w:r>
        <w:t xml:space="preserve"> es un número especial que se obtiene mediante un proceso iterativo con números de cuatro dígitos. El proceso implica ordenar los dígitos de un número en orden ascendente y descendente, y luego restar el valor ascendente del descendente repetidamente hasta llegar a la constante 6174.</w:t>
      </w:r>
    </w:p>
    <w:p w14:paraId="0EC7F05C" w14:textId="77777777" w:rsidR="00423CBB" w:rsidRDefault="00423CBB" w:rsidP="00E90A1D">
      <w:pPr>
        <w:pStyle w:val="Ttulo2"/>
      </w:pPr>
      <w:r>
        <w:t xml:space="preserve">   </w:t>
      </w:r>
      <w:bookmarkStart w:id="2" w:name="_Toc144726780"/>
      <w:r>
        <w:t>- Pseudocódigo:</w:t>
      </w:r>
      <w:bookmarkEnd w:id="2"/>
    </w:p>
    <w:p w14:paraId="277EDAF5" w14:textId="77777777" w:rsidR="00423CBB" w:rsidRDefault="00423CBB" w:rsidP="00423CBB">
      <w:r>
        <w:t xml:space="preserve">     Función </w:t>
      </w:r>
      <w:proofErr w:type="spellStart"/>
      <w:r>
        <w:t>kaprekar_constante</w:t>
      </w:r>
      <w:proofErr w:type="spellEnd"/>
      <w:r>
        <w:t>(n):</w:t>
      </w:r>
    </w:p>
    <w:p w14:paraId="48A29DD4" w14:textId="77777777" w:rsidR="00423CBB" w:rsidRDefault="00423CBB" w:rsidP="00423CBB">
      <w:r>
        <w:t xml:space="preserve">         Mientras n no sea igual a 6174:</w:t>
      </w:r>
    </w:p>
    <w:p w14:paraId="218DAA08" w14:textId="77777777" w:rsidR="00423CBB" w:rsidRDefault="00423CBB" w:rsidP="00423CBB">
      <w:r>
        <w:t xml:space="preserve">             Convierte n a una cadena y rellénala con ceros a la izquierda hasta que tenga 4 dígitos</w:t>
      </w:r>
    </w:p>
    <w:p w14:paraId="52C0AA7B" w14:textId="77777777" w:rsidR="00423CBB" w:rsidRDefault="00423CBB" w:rsidP="00423CBB">
      <w:r>
        <w:t xml:space="preserve">             Ordena los dígitos de la cadena en orden ascendente y en orden descendente</w:t>
      </w:r>
    </w:p>
    <w:p w14:paraId="445905A7" w14:textId="77777777" w:rsidR="00423CBB" w:rsidRDefault="00423CBB" w:rsidP="00423CBB">
      <w:r>
        <w:t xml:space="preserve">             Resta el valor descendente del valor ascendente</w:t>
      </w:r>
    </w:p>
    <w:p w14:paraId="263AB0C2" w14:textId="77777777" w:rsidR="00423CBB" w:rsidRDefault="00423CBB" w:rsidP="00423CBB">
      <w:r>
        <w:t xml:space="preserve">             Actualiza n con el resultado</w:t>
      </w:r>
    </w:p>
    <w:p w14:paraId="349BDB31" w14:textId="77777777" w:rsidR="00423CBB" w:rsidRDefault="00423CBB" w:rsidP="00423CBB">
      <w:r>
        <w:t xml:space="preserve">         Devuelve la secuencia de números generados durante el proceso</w:t>
      </w:r>
    </w:p>
    <w:p w14:paraId="5A34C309" w14:textId="49D7A669" w:rsidR="00423CBB" w:rsidRDefault="00423CBB" w:rsidP="00423CBB">
      <w:r>
        <w:t xml:space="preserve">     </w:t>
      </w:r>
    </w:p>
    <w:p w14:paraId="352B211D" w14:textId="77777777" w:rsidR="00423CBB" w:rsidRDefault="00423CBB" w:rsidP="00423CBB"/>
    <w:p w14:paraId="52A21E24" w14:textId="2CAA8422" w:rsidR="00423CBB" w:rsidRDefault="00423CBB" w:rsidP="00E90A1D">
      <w:pPr>
        <w:pStyle w:val="Ttulo1"/>
      </w:pPr>
      <w:bookmarkStart w:id="3" w:name="_Toc144726781"/>
      <w:r>
        <w:t>2. Multiplicación Rusa:</w:t>
      </w:r>
      <w:bookmarkEnd w:id="3"/>
    </w:p>
    <w:p w14:paraId="306B254B" w14:textId="77777777" w:rsidR="00423CBB" w:rsidRDefault="00423CBB" w:rsidP="00423CBB">
      <w:r w:rsidRPr="00E90A1D">
        <w:rPr>
          <w:rStyle w:val="Ttulo2Car"/>
        </w:rPr>
        <w:t xml:space="preserve">   </w:t>
      </w:r>
      <w:bookmarkStart w:id="4" w:name="_Toc144726782"/>
      <w:r w:rsidRPr="00E90A1D">
        <w:rPr>
          <w:rStyle w:val="Ttulo2Car"/>
        </w:rPr>
        <w:t>- Descripción:</w:t>
      </w:r>
      <w:bookmarkEnd w:id="4"/>
      <w:r>
        <w:t xml:space="preserve"> La multiplicación rusa es un método de multiplicación que involucra dividir uno de los números por 2 repetidamente y multiplicar el otro número por 2, manteniendo un registro de las parejas donde el primer número es impar. El resultado final es la suma de las parejas seleccionadas.</w:t>
      </w:r>
    </w:p>
    <w:p w14:paraId="19827C66" w14:textId="77777777" w:rsidR="00423CBB" w:rsidRDefault="00423CBB" w:rsidP="00E90A1D">
      <w:pPr>
        <w:pStyle w:val="Ttulo2"/>
      </w:pPr>
      <w:r>
        <w:t xml:space="preserve">   </w:t>
      </w:r>
      <w:bookmarkStart w:id="5" w:name="_Toc144726783"/>
      <w:r>
        <w:t>- Pseudocódigo:</w:t>
      </w:r>
      <w:bookmarkEnd w:id="5"/>
    </w:p>
    <w:p w14:paraId="7F4B1D33" w14:textId="77777777" w:rsidR="00423CBB" w:rsidRDefault="00423CBB" w:rsidP="00423CBB">
      <w:r>
        <w:t xml:space="preserve">     Función </w:t>
      </w:r>
      <w:proofErr w:type="spellStart"/>
      <w:r>
        <w:t>multiplicacion_rusa</w:t>
      </w:r>
      <w:proofErr w:type="spellEnd"/>
      <w:r>
        <w:t>(a, b):</w:t>
      </w:r>
    </w:p>
    <w:p w14:paraId="7FAC3465" w14:textId="77777777" w:rsidR="00423CBB" w:rsidRDefault="00423CBB" w:rsidP="00423CBB">
      <w:r>
        <w:lastRenderedPageBreak/>
        <w:t xml:space="preserve">         Inicializa producto en 0</w:t>
      </w:r>
    </w:p>
    <w:p w14:paraId="0C630519" w14:textId="77777777" w:rsidR="00423CBB" w:rsidRDefault="00423CBB" w:rsidP="00423CBB">
      <w:r>
        <w:t xml:space="preserve">         Mientras a sea mayor que 0:</w:t>
      </w:r>
    </w:p>
    <w:p w14:paraId="4DC7540B" w14:textId="77777777" w:rsidR="00423CBB" w:rsidRDefault="00423CBB" w:rsidP="00423CBB">
      <w:r>
        <w:t xml:space="preserve">             Si a es impar:</w:t>
      </w:r>
    </w:p>
    <w:p w14:paraId="72EFFA2B" w14:textId="77777777" w:rsidR="00423CBB" w:rsidRDefault="00423CBB" w:rsidP="00423CBB">
      <w:r>
        <w:t xml:space="preserve">                 Agrega b al producto</w:t>
      </w:r>
    </w:p>
    <w:p w14:paraId="7B5D2B18" w14:textId="77777777" w:rsidR="00423CBB" w:rsidRDefault="00423CBB" w:rsidP="00423CBB">
      <w:r>
        <w:t xml:space="preserve">             Divide a por 2</w:t>
      </w:r>
    </w:p>
    <w:p w14:paraId="404B3214" w14:textId="77777777" w:rsidR="00423CBB" w:rsidRDefault="00423CBB" w:rsidP="00423CBB">
      <w:r>
        <w:t xml:space="preserve">             Multiplica b por 2</w:t>
      </w:r>
    </w:p>
    <w:p w14:paraId="1FCCF492" w14:textId="77777777" w:rsidR="00423CBB" w:rsidRDefault="00423CBB" w:rsidP="00423CBB">
      <w:r>
        <w:t xml:space="preserve">         Devuelve el producto</w:t>
      </w:r>
    </w:p>
    <w:p w14:paraId="6FDFAD48" w14:textId="77777777" w:rsidR="00423CBB" w:rsidRDefault="00423CBB" w:rsidP="00423CBB"/>
    <w:p w14:paraId="73079BCA" w14:textId="7233E148" w:rsidR="00423CBB" w:rsidRDefault="00423CBB" w:rsidP="00E90A1D">
      <w:pPr>
        <w:pStyle w:val="Ttulo1"/>
      </w:pPr>
      <w:bookmarkStart w:id="6" w:name="_Toc144726784"/>
      <w:r>
        <w:t xml:space="preserve">3. Conjetura de </w:t>
      </w:r>
      <w:proofErr w:type="spellStart"/>
      <w:r>
        <w:t>Collatz</w:t>
      </w:r>
      <w:proofErr w:type="spellEnd"/>
      <w:r>
        <w:t>:</w:t>
      </w:r>
      <w:bookmarkEnd w:id="6"/>
    </w:p>
    <w:p w14:paraId="05F07F4F" w14:textId="77777777" w:rsidR="00423CBB" w:rsidRDefault="00423CBB" w:rsidP="00423CBB">
      <w:r w:rsidRPr="00E90A1D">
        <w:rPr>
          <w:rStyle w:val="Ttulo2Car"/>
        </w:rPr>
        <w:t xml:space="preserve">   </w:t>
      </w:r>
      <w:bookmarkStart w:id="7" w:name="_Toc144726785"/>
      <w:r w:rsidRPr="00E90A1D">
        <w:rPr>
          <w:rStyle w:val="Ttulo2Car"/>
        </w:rPr>
        <w:t>- Descripción:</w:t>
      </w:r>
      <w:bookmarkEnd w:id="7"/>
      <w:r>
        <w:t xml:space="preserve"> La conjetura de </w:t>
      </w:r>
      <w:proofErr w:type="spellStart"/>
      <w:r>
        <w:t>Collatz</w:t>
      </w:r>
      <w:proofErr w:type="spellEnd"/>
      <w:r>
        <w:t xml:space="preserve"> es una secuencia numérica que comienza con un número entero positivo y, en cada paso, divide el número por 2 si es par o lo multiplica por 3 y le suma 1 si es impar. La conjetura sugiere que, sin importar el número inicial, eventualmente se llegará al valor 1.</w:t>
      </w:r>
    </w:p>
    <w:p w14:paraId="7650B4F7" w14:textId="77777777" w:rsidR="00423CBB" w:rsidRDefault="00423CBB" w:rsidP="00E90A1D">
      <w:pPr>
        <w:pStyle w:val="Ttulo2"/>
      </w:pPr>
      <w:r>
        <w:t xml:space="preserve">   </w:t>
      </w:r>
      <w:bookmarkStart w:id="8" w:name="_Toc144726786"/>
      <w:r>
        <w:t>- Pseudocódigo:</w:t>
      </w:r>
      <w:bookmarkEnd w:id="8"/>
    </w:p>
    <w:p w14:paraId="2D34C2FC" w14:textId="77777777" w:rsidR="00423CBB" w:rsidRDefault="00423CBB" w:rsidP="00423CBB">
      <w:r>
        <w:t xml:space="preserve">     Función </w:t>
      </w:r>
      <w:proofErr w:type="spellStart"/>
      <w:r>
        <w:t>conjetura_collatz</w:t>
      </w:r>
      <w:proofErr w:type="spellEnd"/>
      <w:r>
        <w:t>(n):</w:t>
      </w:r>
    </w:p>
    <w:p w14:paraId="5C291A4F" w14:textId="77777777" w:rsidR="00423CBB" w:rsidRDefault="00423CBB" w:rsidP="00423CBB">
      <w:r>
        <w:t xml:space="preserve">         Mientras n sea diferente de 1:</w:t>
      </w:r>
    </w:p>
    <w:p w14:paraId="2FE31D98" w14:textId="77777777" w:rsidR="00423CBB" w:rsidRDefault="00423CBB" w:rsidP="00423CBB">
      <w:r>
        <w:t xml:space="preserve">             Si n es par:</w:t>
      </w:r>
    </w:p>
    <w:p w14:paraId="36F32257" w14:textId="77777777" w:rsidR="00423CBB" w:rsidRDefault="00423CBB" w:rsidP="00423CBB">
      <w:r>
        <w:t xml:space="preserve">                 Divide n por 2</w:t>
      </w:r>
    </w:p>
    <w:p w14:paraId="28794072" w14:textId="77777777" w:rsidR="00423CBB" w:rsidRDefault="00423CBB" w:rsidP="00423CBB">
      <w:r>
        <w:t xml:space="preserve">             Sino:</w:t>
      </w:r>
    </w:p>
    <w:p w14:paraId="4EAA0AEA" w14:textId="77777777" w:rsidR="00423CBB" w:rsidRDefault="00423CBB" w:rsidP="00423CBB">
      <w:r>
        <w:t xml:space="preserve">                 Multiplica n por 3 y suma 1</w:t>
      </w:r>
    </w:p>
    <w:p w14:paraId="6C718101" w14:textId="77777777" w:rsidR="00423CBB" w:rsidRDefault="00423CBB" w:rsidP="00423CBB">
      <w:r>
        <w:t xml:space="preserve">             Agrega n a la secuencia</w:t>
      </w:r>
    </w:p>
    <w:p w14:paraId="596F06F0" w14:textId="77777777" w:rsidR="00423CBB" w:rsidRDefault="00423CBB" w:rsidP="00423CBB">
      <w:r>
        <w:t xml:space="preserve">         Devuelve la secuencia de números generados durante la conjetura</w:t>
      </w:r>
    </w:p>
    <w:p w14:paraId="1369FD88" w14:textId="033622CD" w:rsidR="00423CBB" w:rsidRDefault="00423CBB" w:rsidP="00423CBB">
      <w:r>
        <w:t xml:space="preserve">     </w:t>
      </w:r>
    </w:p>
    <w:p w14:paraId="643003CD" w14:textId="77777777" w:rsidR="00423CBB" w:rsidRDefault="00423CBB" w:rsidP="00423CBB"/>
    <w:p w14:paraId="210EAE8F" w14:textId="1FB34608" w:rsidR="00423CBB" w:rsidRDefault="00423CBB" w:rsidP="00E90A1D">
      <w:pPr>
        <w:pStyle w:val="Ttulo1"/>
      </w:pPr>
      <w:bookmarkStart w:id="9" w:name="_Toc144726787"/>
      <w:r>
        <w:lastRenderedPageBreak/>
        <w:t>4. Multiplicación Egipcia:</w:t>
      </w:r>
      <w:bookmarkEnd w:id="9"/>
    </w:p>
    <w:p w14:paraId="4B4B6AAE" w14:textId="77777777" w:rsidR="00423CBB" w:rsidRDefault="00423CBB" w:rsidP="00423CBB">
      <w:r w:rsidRPr="00E90A1D">
        <w:rPr>
          <w:rStyle w:val="Ttulo2Car"/>
        </w:rPr>
        <w:t xml:space="preserve">   </w:t>
      </w:r>
      <w:bookmarkStart w:id="10" w:name="_Toc144726788"/>
      <w:r w:rsidRPr="00E90A1D">
        <w:rPr>
          <w:rStyle w:val="Ttulo2Car"/>
        </w:rPr>
        <w:t>- Descripción:</w:t>
      </w:r>
      <w:bookmarkEnd w:id="10"/>
      <w:r>
        <w:t xml:space="preserve"> La multiplicación egipcia es un antiguo método de multiplicación que implica sumar el multiplicador repetidamente, mientras se reduce el multiplicando a la mitad en cada iteración, hasta que el multiplicando sea igual a 1.</w:t>
      </w:r>
    </w:p>
    <w:p w14:paraId="27488109" w14:textId="77777777" w:rsidR="00423CBB" w:rsidRDefault="00423CBB" w:rsidP="00E90A1D">
      <w:pPr>
        <w:pStyle w:val="Ttulo2"/>
      </w:pPr>
      <w:r>
        <w:t xml:space="preserve">   </w:t>
      </w:r>
      <w:bookmarkStart w:id="11" w:name="_Toc144726789"/>
      <w:r>
        <w:t>- Pseudocódigo:</w:t>
      </w:r>
      <w:bookmarkEnd w:id="11"/>
    </w:p>
    <w:p w14:paraId="25669CD8" w14:textId="77777777" w:rsidR="00423CBB" w:rsidRDefault="00423CBB" w:rsidP="00423CBB">
      <w:r>
        <w:t xml:space="preserve">     Función </w:t>
      </w:r>
      <w:proofErr w:type="spellStart"/>
      <w:r>
        <w:t>multiplicacion_egipcia</w:t>
      </w:r>
      <w:proofErr w:type="spellEnd"/>
      <w:r>
        <w:t>(a, b):</w:t>
      </w:r>
    </w:p>
    <w:p w14:paraId="6C9BBF84" w14:textId="77777777" w:rsidR="00423CBB" w:rsidRDefault="00423CBB" w:rsidP="00423CBB">
      <w:r>
        <w:t xml:space="preserve">         Inicializa producto en 0</w:t>
      </w:r>
    </w:p>
    <w:p w14:paraId="2E0F1BDF" w14:textId="77777777" w:rsidR="00423CBB" w:rsidRDefault="00423CBB" w:rsidP="00423CBB">
      <w:r>
        <w:t xml:space="preserve">         Mientras a sea mayor que 0:</w:t>
      </w:r>
    </w:p>
    <w:p w14:paraId="14AD09AA" w14:textId="77777777" w:rsidR="00423CBB" w:rsidRDefault="00423CBB" w:rsidP="00423CBB">
      <w:r>
        <w:t xml:space="preserve">             Si a es impar:</w:t>
      </w:r>
    </w:p>
    <w:p w14:paraId="4D587574" w14:textId="77777777" w:rsidR="00423CBB" w:rsidRDefault="00423CBB" w:rsidP="00423CBB">
      <w:r>
        <w:t xml:space="preserve">                 Agrega b al producto</w:t>
      </w:r>
    </w:p>
    <w:p w14:paraId="559ED3E8" w14:textId="77777777" w:rsidR="00423CBB" w:rsidRDefault="00423CBB" w:rsidP="00423CBB">
      <w:r>
        <w:t xml:space="preserve">             Divide a por 2</w:t>
      </w:r>
    </w:p>
    <w:p w14:paraId="49345348" w14:textId="77777777" w:rsidR="00423CBB" w:rsidRDefault="00423CBB" w:rsidP="00423CBB">
      <w:r>
        <w:t xml:space="preserve">             Duplica b</w:t>
      </w:r>
    </w:p>
    <w:p w14:paraId="776BCF7D" w14:textId="77777777" w:rsidR="00423CBB" w:rsidRDefault="00423CBB" w:rsidP="00423CBB">
      <w:r>
        <w:t xml:space="preserve">         Devuelve el producto</w:t>
      </w:r>
    </w:p>
    <w:p w14:paraId="28C0ED2E" w14:textId="0E2F28E3" w:rsidR="00DE3E14" w:rsidRDefault="00423CBB" w:rsidP="00423CBB">
      <w:r>
        <w:t xml:space="preserve">   </w:t>
      </w:r>
    </w:p>
    <w:p w14:paraId="7034E83E" w14:textId="77777777" w:rsidR="00F57AFF" w:rsidRDefault="009C7350" w:rsidP="00F57AFF">
      <w:pPr>
        <w:pStyle w:val="Ttulo1"/>
      </w:pPr>
      <w:bookmarkStart w:id="12" w:name="_Toc144726790"/>
      <w:r>
        <w:t>ALGORITMOS</w:t>
      </w:r>
      <w:bookmarkStart w:id="13" w:name="_Toc144726791"/>
      <w:bookmarkEnd w:id="12"/>
    </w:p>
    <w:p w14:paraId="5F583C1C" w14:textId="13453366" w:rsidR="003E099D" w:rsidRPr="00F57AFF" w:rsidRDefault="00330967" w:rsidP="00F57AFF">
      <w:pPr>
        <w:pStyle w:val="Ttulo1"/>
      </w:pPr>
      <w:r w:rsidRPr="00F57AFF">
        <w:t>C</w:t>
      </w:r>
      <w:bookmarkEnd w:id="13"/>
    </w:p>
    <w:p w14:paraId="25D5DBEB" w14:textId="40FD1153" w:rsidR="00485052" w:rsidRPr="009F7F8C" w:rsidRDefault="00485052" w:rsidP="00485052">
      <w:pPr>
        <w:pStyle w:val="Ttulo3"/>
      </w:pPr>
      <w:bookmarkStart w:id="14" w:name="_Toc144726792"/>
      <w:r w:rsidRPr="009F7F8C">
        <w:t xml:space="preserve">Constante de </w:t>
      </w:r>
      <w:proofErr w:type="spellStart"/>
      <w:r w:rsidRPr="009F7F8C">
        <w:t>kapreakar</w:t>
      </w:r>
      <w:bookmarkEnd w:id="14"/>
      <w:proofErr w:type="spellEnd"/>
    </w:p>
    <w:p w14:paraId="40C55744" w14:textId="7D2C4166" w:rsidR="00330967" w:rsidRPr="00485052" w:rsidRDefault="00330967" w:rsidP="00330967">
      <w:pPr>
        <w:spacing w:after="0"/>
        <w:rPr>
          <w:lang w:val="en-US"/>
        </w:rPr>
      </w:pPr>
      <w:r w:rsidRPr="00485052">
        <w:rPr>
          <w:lang w:val="en-US"/>
        </w:rPr>
        <w:t>#include &lt;stdio.h&gt;</w:t>
      </w:r>
    </w:p>
    <w:p w14:paraId="6DB19AC0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>#include &lt;windows.h&gt;</w:t>
      </w:r>
    </w:p>
    <w:p w14:paraId="518AA9CA" w14:textId="77777777" w:rsidR="00330967" w:rsidRPr="009F7F8C" w:rsidRDefault="00330967" w:rsidP="00330967">
      <w:pPr>
        <w:spacing w:after="0"/>
      </w:pPr>
      <w:r w:rsidRPr="009F7F8C">
        <w:t>#include &lt;</w:t>
      </w:r>
      <w:proofErr w:type="spellStart"/>
      <w:r w:rsidRPr="009F7F8C">
        <w:t>stdlib.h</w:t>
      </w:r>
      <w:proofErr w:type="spellEnd"/>
      <w:r w:rsidRPr="009F7F8C">
        <w:t>&gt;</w:t>
      </w:r>
    </w:p>
    <w:p w14:paraId="4FA095E7" w14:textId="77777777" w:rsidR="00330967" w:rsidRPr="00330967" w:rsidRDefault="00330967" w:rsidP="00330967">
      <w:pPr>
        <w:spacing w:after="0"/>
      </w:pPr>
      <w:r w:rsidRPr="00330967">
        <w:t>//</w:t>
      </w:r>
      <w:proofErr w:type="spellStart"/>
      <w:r w:rsidRPr="00330967">
        <w:t>metodo</w:t>
      </w:r>
      <w:proofErr w:type="spellEnd"/>
      <w:r w:rsidRPr="00330967">
        <w:t xml:space="preserve"> de burbuja para ordenamiento</w:t>
      </w:r>
    </w:p>
    <w:p w14:paraId="5EA3B1DB" w14:textId="77777777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>void burbuja(int arr[], int n) {</w:t>
      </w:r>
    </w:p>
    <w:p w14:paraId="48EB10D3" w14:textId="77777777" w:rsidR="00330967" w:rsidRPr="00330967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 xml:space="preserve">    </w:t>
      </w:r>
      <w:r w:rsidRPr="00330967">
        <w:rPr>
          <w:lang w:val="en-US"/>
        </w:rPr>
        <w:t>for (int i = 0; i &lt; n - 1; i++) {</w:t>
      </w:r>
    </w:p>
    <w:p w14:paraId="7CF14890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for (int j = 0; j &lt; n - i - 1; j++) {</w:t>
      </w:r>
    </w:p>
    <w:p w14:paraId="4F79BB51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if (arr[j] &gt; arr[j + 1]) {</w:t>
      </w:r>
    </w:p>
    <w:p w14:paraId="0C13E7C6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    int temp = arr[j];</w:t>
      </w:r>
    </w:p>
    <w:p w14:paraId="72AF4622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    arr[j] = arr[j + 1];</w:t>
      </w:r>
    </w:p>
    <w:p w14:paraId="492270D3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    arr[j + 1] = temp;</w:t>
      </w:r>
    </w:p>
    <w:p w14:paraId="494F2CD6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}</w:t>
      </w:r>
    </w:p>
    <w:p w14:paraId="7D77F3F1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lastRenderedPageBreak/>
        <w:t xml:space="preserve">        }</w:t>
      </w:r>
    </w:p>
    <w:p w14:paraId="7DD65B75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}</w:t>
      </w:r>
    </w:p>
    <w:p w14:paraId="7272BAE9" w14:textId="023FDF9C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>}</w:t>
      </w:r>
    </w:p>
    <w:p w14:paraId="36796BFD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>void kaprekar(int num) {</w:t>
      </w:r>
    </w:p>
    <w:p w14:paraId="6B309FC0" w14:textId="77777777" w:rsidR="00330967" w:rsidRPr="00330967" w:rsidRDefault="00330967" w:rsidP="00330967">
      <w:pPr>
        <w:spacing w:after="0"/>
        <w:rPr>
          <w:lang w:val="en-US"/>
        </w:rPr>
      </w:pPr>
    </w:p>
    <w:p w14:paraId="436D7698" w14:textId="77777777" w:rsidR="00330967" w:rsidRPr="009F7F8C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</w:t>
      </w:r>
      <w:r w:rsidRPr="009F7F8C">
        <w:rPr>
          <w:lang w:val="en-US"/>
        </w:rPr>
        <w:t>while (num != 6174) {</w:t>
      </w:r>
    </w:p>
    <w:p w14:paraId="596B8A25" w14:textId="77777777" w:rsidR="00330967" w:rsidRPr="00330967" w:rsidRDefault="00330967" w:rsidP="00330967">
      <w:pPr>
        <w:spacing w:after="0"/>
      </w:pPr>
      <w:r w:rsidRPr="009F7F8C">
        <w:rPr>
          <w:lang w:val="en-US"/>
        </w:rPr>
        <w:t xml:space="preserve">        </w:t>
      </w:r>
      <w:proofErr w:type="spellStart"/>
      <w:r w:rsidRPr="00330967">
        <w:t>int</w:t>
      </w:r>
      <w:proofErr w:type="spellEnd"/>
      <w:r w:rsidRPr="00330967">
        <w:t xml:space="preserve"> </w:t>
      </w:r>
      <w:proofErr w:type="spellStart"/>
      <w:r w:rsidRPr="00330967">
        <w:t>digitos</w:t>
      </w:r>
      <w:proofErr w:type="spellEnd"/>
      <w:r w:rsidRPr="00330967">
        <w:t>[4];</w:t>
      </w:r>
    </w:p>
    <w:p w14:paraId="0D9FA0FC" w14:textId="77777777" w:rsidR="00330967" w:rsidRPr="00330967" w:rsidRDefault="00330967" w:rsidP="00330967">
      <w:pPr>
        <w:spacing w:after="0"/>
      </w:pPr>
      <w:r w:rsidRPr="00330967">
        <w:t xml:space="preserve">      //obtiene los </w:t>
      </w:r>
      <w:proofErr w:type="spellStart"/>
      <w:r w:rsidRPr="00330967">
        <w:t>digitos</w:t>
      </w:r>
      <w:proofErr w:type="spellEnd"/>
      <w:r w:rsidRPr="00330967">
        <w:t xml:space="preserve"> del numero entero para </w:t>
      </w:r>
      <w:proofErr w:type="spellStart"/>
      <w:r w:rsidRPr="00330967">
        <w:t>covertirlo</w:t>
      </w:r>
      <w:proofErr w:type="spellEnd"/>
      <w:r w:rsidRPr="00330967">
        <w:t xml:space="preserve"> en arreglo</w:t>
      </w:r>
    </w:p>
    <w:p w14:paraId="3FEF9A78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digitos</w:t>
      </w:r>
      <w:proofErr w:type="spellEnd"/>
      <w:r w:rsidRPr="00330967">
        <w:t xml:space="preserve">[0] = </w:t>
      </w:r>
      <w:proofErr w:type="spellStart"/>
      <w:r w:rsidRPr="00330967">
        <w:t>num</w:t>
      </w:r>
      <w:proofErr w:type="spellEnd"/>
      <w:r w:rsidRPr="00330967">
        <w:t xml:space="preserve"> % 10;</w:t>
      </w:r>
    </w:p>
    <w:p w14:paraId="6605CCE7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digitos</w:t>
      </w:r>
      <w:proofErr w:type="spellEnd"/>
      <w:r w:rsidRPr="00330967">
        <w:t>[1] = (</w:t>
      </w:r>
      <w:proofErr w:type="spellStart"/>
      <w:r w:rsidRPr="00330967">
        <w:t>num</w:t>
      </w:r>
      <w:proofErr w:type="spellEnd"/>
      <w:r w:rsidRPr="00330967">
        <w:t xml:space="preserve"> / 10) % 10;</w:t>
      </w:r>
    </w:p>
    <w:p w14:paraId="0792958F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digitos</w:t>
      </w:r>
      <w:proofErr w:type="spellEnd"/>
      <w:r w:rsidRPr="00330967">
        <w:t>[2] = (</w:t>
      </w:r>
      <w:proofErr w:type="spellStart"/>
      <w:r w:rsidRPr="00330967">
        <w:t>num</w:t>
      </w:r>
      <w:proofErr w:type="spellEnd"/>
      <w:r w:rsidRPr="00330967">
        <w:t xml:space="preserve"> / 100) % 10;</w:t>
      </w:r>
    </w:p>
    <w:p w14:paraId="1D80480C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digitos</w:t>
      </w:r>
      <w:proofErr w:type="spellEnd"/>
      <w:r w:rsidRPr="00330967">
        <w:t>[3] = (</w:t>
      </w:r>
      <w:proofErr w:type="spellStart"/>
      <w:r w:rsidRPr="00330967">
        <w:t>num</w:t>
      </w:r>
      <w:proofErr w:type="spellEnd"/>
      <w:r w:rsidRPr="00330967">
        <w:t xml:space="preserve"> / 1000) % 10;</w:t>
      </w:r>
    </w:p>
    <w:p w14:paraId="5D58B792" w14:textId="77777777" w:rsidR="00330967" w:rsidRPr="00330967" w:rsidRDefault="00330967" w:rsidP="00330967">
      <w:pPr>
        <w:spacing w:after="0"/>
      </w:pPr>
      <w:r w:rsidRPr="00330967">
        <w:tab/>
        <w:t xml:space="preserve"> // se ordena los </w:t>
      </w:r>
      <w:proofErr w:type="spellStart"/>
      <w:r w:rsidRPr="00330967">
        <w:t>numeros</w:t>
      </w:r>
      <w:proofErr w:type="spellEnd"/>
    </w:p>
    <w:p w14:paraId="2F873342" w14:textId="77777777" w:rsidR="00330967" w:rsidRPr="00330967" w:rsidRDefault="00330967" w:rsidP="00330967">
      <w:pPr>
        <w:spacing w:after="0"/>
      </w:pPr>
      <w:r w:rsidRPr="00330967">
        <w:t xml:space="preserve">        burbuja(digitos,4);</w:t>
      </w:r>
    </w:p>
    <w:p w14:paraId="70C62EEF" w14:textId="77777777" w:rsidR="00330967" w:rsidRPr="00330967" w:rsidRDefault="00330967" w:rsidP="00330967">
      <w:pPr>
        <w:spacing w:after="0"/>
      </w:pPr>
      <w:r w:rsidRPr="00330967">
        <w:tab/>
        <w:t>//</w:t>
      </w:r>
      <w:proofErr w:type="spellStart"/>
      <w:r w:rsidRPr="00330967">
        <w:t>aqui</w:t>
      </w:r>
      <w:proofErr w:type="spellEnd"/>
      <w:r w:rsidRPr="00330967">
        <w:t xml:space="preserve"> se forman los </w:t>
      </w:r>
      <w:proofErr w:type="spellStart"/>
      <w:r w:rsidRPr="00330967">
        <w:t>numeros</w:t>
      </w:r>
      <w:proofErr w:type="spellEnd"/>
      <w:r w:rsidRPr="00330967">
        <w:t xml:space="preserve"> ya ordenados de manera ascendente y descendente multiplicando cada digito por una potencia de 10</w:t>
      </w:r>
    </w:p>
    <w:p w14:paraId="7E037D5B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int</w:t>
      </w:r>
      <w:proofErr w:type="spellEnd"/>
      <w:r w:rsidRPr="00330967">
        <w:t xml:space="preserve"> </w:t>
      </w:r>
      <w:proofErr w:type="spellStart"/>
      <w:r w:rsidRPr="00330967">
        <w:t>asc</w:t>
      </w:r>
      <w:proofErr w:type="spellEnd"/>
      <w:r w:rsidRPr="00330967">
        <w:t xml:space="preserve"> = </w:t>
      </w:r>
      <w:proofErr w:type="spellStart"/>
      <w:r w:rsidRPr="00330967">
        <w:t>digitos</w:t>
      </w:r>
      <w:proofErr w:type="spellEnd"/>
      <w:r w:rsidRPr="00330967">
        <w:t xml:space="preserve">[0] * 1000 + </w:t>
      </w:r>
      <w:proofErr w:type="spellStart"/>
      <w:r w:rsidRPr="00330967">
        <w:t>digitos</w:t>
      </w:r>
      <w:proofErr w:type="spellEnd"/>
      <w:r w:rsidRPr="00330967">
        <w:t xml:space="preserve">[1] * 100 + </w:t>
      </w:r>
      <w:proofErr w:type="spellStart"/>
      <w:r w:rsidRPr="00330967">
        <w:t>digitos</w:t>
      </w:r>
      <w:proofErr w:type="spellEnd"/>
      <w:r w:rsidRPr="00330967">
        <w:t xml:space="preserve">[2] * 10 + </w:t>
      </w:r>
      <w:proofErr w:type="spellStart"/>
      <w:r w:rsidRPr="00330967">
        <w:t>digitos</w:t>
      </w:r>
      <w:proofErr w:type="spellEnd"/>
      <w:r w:rsidRPr="00330967">
        <w:t>[3];</w:t>
      </w:r>
    </w:p>
    <w:p w14:paraId="66ED1A0C" w14:textId="77777777" w:rsidR="00330967" w:rsidRPr="00330967" w:rsidRDefault="00330967" w:rsidP="00330967">
      <w:pPr>
        <w:spacing w:after="0"/>
      </w:pPr>
      <w:r w:rsidRPr="00330967">
        <w:t xml:space="preserve">        </w:t>
      </w:r>
      <w:proofErr w:type="spellStart"/>
      <w:r w:rsidRPr="00330967">
        <w:t>int</w:t>
      </w:r>
      <w:proofErr w:type="spellEnd"/>
      <w:r w:rsidRPr="00330967">
        <w:t xml:space="preserve"> </w:t>
      </w:r>
      <w:proofErr w:type="spellStart"/>
      <w:r w:rsidRPr="00330967">
        <w:t>desc</w:t>
      </w:r>
      <w:proofErr w:type="spellEnd"/>
      <w:r w:rsidRPr="00330967">
        <w:t xml:space="preserve"> = </w:t>
      </w:r>
      <w:proofErr w:type="spellStart"/>
      <w:r w:rsidRPr="00330967">
        <w:t>digitos</w:t>
      </w:r>
      <w:proofErr w:type="spellEnd"/>
      <w:r w:rsidRPr="00330967">
        <w:t xml:space="preserve">[3] * 1000 + </w:t>
      </w:r>
      <w:proofErr w:type="spellStart"/>
      <w:r w:rsidRPr="00330967">
        <w:t>digitos</w:t>
      </w:r>
      <w:proofErr w:type="spellEnd"/>
      <w:r w:rsidRPr="00330967">
        <w:t xml:space="preserve">[2] * 100 + </w:t>
      </w:r>
      <w:proofErr w:type="spellStart"/>
      <w:r w:rsidRPr="00330967">
        <w:t>digitos</w:t>
      </w:r>
      <w:proofErr w:type="spellEnd"/>
      <w:r w:rsidRPr="00330967">
        <w:t xml:space="preserve">[1] * 10 + </w:t>
      </w:r>
      <w:proofErr w:type="spellStart"/>
      <w:r w:rsidRPr="00330967">
        <w:t>digitos</w:t>
      </w:r>
      <w:proofErr w:type="spellEnd"/>
      <w:r w:rsidRPr="00330967">
        <w:t>[0];</w:t>
      </w:r>
    </w:p>
    <w:p w14:paraId="310D204B" w14:textId="77777777" w:rsidR="00330967" w:rsidRPr="00330967" w:rsidRDefault="00330967" w:rsidP="00330967">
      <w:pPr>
        <w:spacing w:after="0"/>
      </w:pPr>
    </w:p>
    <w:p w14:paraId="5F9CA03B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t xml:space="preserve">        </w:t>
      </w:r>
      <w:r w:rsidRPr="00330967">
        <w:rPr>
          <w:lang w:val="en-US"/>
        </w:rPr>
        <w:t>num = desc - asc;</w:t>
      </w:r>
    </w:p>
    <w:p w14:paraId="16BBE01C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</w:t>
      </w:r>
    </w:p>
    <w:p w14:paraId="247C7130" w14:textId="6914CD42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printf("%d - %d = %d\n\n",desc,asc,num);</w:t>
      </w:r>
    </w:p>
    <w:p w14:paraId="550F0A1D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}</w:t>
      </w:r>
    </w:p>
    <w:p w14:paraId="5997DA49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>}</w:t>
      </w:r>
    </w:p>
    <w:p w14:paraId="140CB0ED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>int main() {</w:t>
      </w:r>
    </w:p>
    <w:p w14:paraId="45EC2D6B" w14:textId="77777777" w:rsidR="00330967" w:rsidRPr="009F7F8C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</w:t>
      </w:r>
      <w:r w:rsidRPr="009F7F8C">
        <w:rPr>
          <w:lang w:val="en-US"/>
        </w:rPr>
        <w:t>int num;</w:t>
      </w:r>
    </w:p>
    <w:p w14:paraId="109739FD" w14:textId="77777777" w:rsidR="00330967" w:rsidRPr="00330967" w:rsidRDefault="00330967" w:rsidP="00330967">
      <w:pPr>
        <w:spacing w:after="0"/>
      </w:pPr>
      <w:r w:rsidRPr="009F7F8C">
        <w:rPr>
          <w:lang w:val="en-US"/>
        </w:rPr>
        <w:t xml:space="preserve">    </w:t>
      </w:r>
      <w:proofErr w:type="spellStart"/>
      <w:r w:rsidRPr="00330967">
        <w:t>printf</w:t>
      </w:r>
      <w:proofErr w:type="spellEnd"/>
      <w:r w:rsidRPr="00330967">
        <w:t xml:space="preserve">("Ingrese un numero de 4 </w:t>
      </w:r>
      <w:proofErr w:type="spellStart"/>
      <w:r w:rsidRPr="00330967">
        <w:t>digitos</w:t>
      </w:r>
      <w:proofErr w:type="spellEnd"/>
      <w:r w:rsidRPr="00330967">
        <w:t>: ");</w:t>
      </w:r>
    </w:p>
    <w:p w14:paraId="361E494A" w14:textId="5E1353F6" w:rsidR="00330967" w:rsidRPr="00330967" w:rsidRDefault="00330967" w:rsidP="00330967">
      <w:pPr>
        <w:spacing w:after="0"/>
        <w:rPr>
          <w:lang w:val="en-US"/>
        </w:rPr>
      </w:pPr>
      <w:r w:rsidRPr="00330967">
        <w:t xml:space="preserve">    </w:t>
      </w:r>
      <w:r w:rsidRPr="00330967">
        <w:rPr>
          <w:lang w:val="en-US"/>
        </w:rPr>
        <w:t>scanf("%d", &amp;num);</w:t>
      </w:r>
    </w:p>
    <w:p w14:paraId="42EE617E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if (num &lt; 1000 || num &gt;= 10000) {</w:t>
      </w:r>
    </w:p>
    <w:p w14:paraId="4E1EEECC" w14:textId="77777777" w:rsidR="00330967" w:rsidRPr="00330967" w:rsidRDefault="00330967" w:rsidP="00330967">
      <w:pPr>
        <w:spacing w:after="0"/>
      </w:pPr>
      <w:r w:rsidRPr="00330967">
        <w:rPr>
          <w:lang w:val="en-US"/>
        </w:rPr>
        <w:t xml:space="preserve">        </w:t>
      </w:r>
      <w:proofErr w:type="spellStart"/>
      <w:r w:rsidRPr="00330967">
        <w:t>printf</w:t>
      </w:r>
      <w:proofErr w:type="spellEnd"/>
      <w:r w:rsidRPr="00330967">
        <w:t xml:space="preserve">("El numero debe tener 4 </w:t>
      </w:r>
      <w:proofErr w:type="spellStart"/>
      <w:r w:rsidRPr="00330967">
        <w:t>digitos</w:t>
      </w:r>
      <w:proofErr w:type="spellEnd"/>
      <w:r w:rsidRPr="00330967">
        <w:t>\n");</w:t>
      </w:r>
    </w:p>
    <w:p w14:paraId="3FF815F7" w14:textId="13BBE1A7" w:rsidR="003E099D" w:rsidRDefault="00330967" w:rsidP="00330967">
      <w:pPr>
        <w:spacing w:after="0"/>
        <w:rPr>
          <w:lang w:val="en-US"/>
        </w:rPr>
      </w:pPr>
      <w:r w:rsidRPr="00330967">
        <w:t xml:space="preserve">    </w:t>
      </w:r>
      <w:r w:rsidRPr="00330967">
        <w:rPr>
          <w:lang w:val="en-US"/>
        </w:rPr>
        <w:t>}else kaprekar(num);</w:t>
      </w:r>
    </w:p>
    <w:p w14:paraId="60396192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return 0;</w:t>
      </w:r>
    </w:p>
    <w:p w14:paraId="6E50CB70" w14:textId="02DF0F3A" w:rsid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}</w:t>
      </w:r>
    </w:p>
    <w:p w14:paraId="3C9DA0CB" w14:textId="597301D1" w:rsidR="00485052" w:rsidRPr="009F7F8C" w:rsidRDefault="00485052" w:rsidP="00485052">
      <w:pPr>
        <w:pStyle w:val="Ttulo3"/>
        <w:rPr>
          <w:lang w:val="en-US"/>
        </w:rPr>
      </w:pPr>
      <w:bookmarkStart w:id="15" w:name="_Toc144726793"/>
      <w:r w:rsidRPr="009F7F8C">
        <w:rPr>
          <w:lang w:val="en-US"/>
        </w:rPr>
        <w:t>Multiplicación rusa</w:t>
      </w:r>
      <w:bookmarkEnd w:id="15"/>
    </w:p>
    <w:p w14:paraId="78B40602" w14:textId="478E63F6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>#include&lt;windows.h&gt;</w:t>
      </w:r>
    </w:p>
    <w:p w14:paraId="2D577EE7" w14:textId="77777777" w:rsidR="00330967" w:rsidRPr="00330967" w:rsidRDefault="00330967" w:rsidP="00330967">
      <w:pPr>
        <w:spacing w:after="0"/>
      </w:pPr>
      <w:proofErr w:type="spellStart"/>
      <w:r w:rsidRPr="00330967">
        <w:t>int</w:t>
      </w:r>
      <w:proofErr w:type="spellEnd"/>
      <w:r w:rsidRPr="00330967">
        <w:t xml:space="preserve"> </w:t>
      </w:r>
      <w:proofErr w:type="spellStart"/>
      <w:r w:rsidRPr="00330967">
        <w:t>multiplicacionRusa</w:t>
      </w:r>
      <w:proofErr w:type="spellEnd"/>
      <w:r w:rsidRPr="00330967">
        <w:t>(</w:t>
      </w:r>
      <w:proofErr w:type="spellStart"/>
      <w:r w:rsidRPr="00330967">
        <w:t>int</w:t>
      </w:r>
      <w:proofErr w:type="spellEnd"/>
      <w:r w:rsidRPr="00330967">
        <w:t xml:space="preserve"> a, </w:t>
      </w:r>
      <w:proofErr w:type="spellStart"/>
      <w:r w:rsidRPr="00330967">
        <w:t>int</w:t>
      </w:r>
      <w:proofErr w:type="spellEnd"/>
      <w:r w:rsidRPr="00330967">
        <w:t xml:space="preserve"> b) {</w:t>
      </w:r>
    </w:p>
    <w:p w14:paraId="10AC2748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t xml:space="preserve">    </w:t>
      </w:r>
      <w:r w:rsidRPr="00330967">
        <w:rPr>
          <w:lang w:val="en-US"/>
        </w:rPr>
        <w:t>int res = 0;</w:t>
      </w:r>
    </w:p>
    <w:p w14:paraId="376BB3F2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printf("\nDivision  Duplicacion\n");</w:t>
      </w:r>
    </w:p>
    <w:p w14:paraId="39E32CFF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while (a &gt; 0) {</w:t>
      </w:r>
    </w:p>
    <w:p w14:paraId="5B42038F" w14:textId="77777777" w:rsidR="00330967" w:rsidRDefault="00330967" w:rsidP="00330967">
      <w:pPr>
        <w:spacing w:after="0"/>
      </w:pPr>
      <w:r w:rsidRPr="00330967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(a % 2 == 1) {//comprueba si son impares</w:t>
      </w:r>
    </w:p>
    <w:p w14:paraId="0E8F6563" w14:textId="77777777" w:rsidR="00330967" w:rsidRPr="00330967" w:rsidRDefault="00330967" w:rsidP="00330967">
      <w:pPr>
        <w:spacing w:after="0"/>
        <w:rPr>
          <w:lang w:val="en-US"/>
        </w:rPr>
      </w:pPr>
      <w:r>
        <w:lastRenderedPageBreak/>
        <w:t xml:space="preserve">           </w:t>
      </w:r>
      <w:r w:rsidRPr="00330967">
        <w:rPr>
          <w:lang w:val="en-US"/>
        </w:rPr>
        <w:t>SetConsoleTextAttribute(GetStdHandle(STD_OUTPUT_HANDLE),3);</w:t>
      </w:r>
    </w:p>
    <w:p w14:paraId="2E3131AD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res += b;</w:t>
      </w:r>
    </w:p>
    <w:p w14:paraId="304B81DB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printf("%d\t\t",a);</w:t>
      </w:r>
    </w:p>
    <w:p w14:paraId="5BC17763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</w:t>
      </w:r>
      <w:r w:rsidRPr="00330967">
        <w:rPr>
          <w:lang w:val="en-US"/>
        </w:rPr>
        <w:tab/>
        <w:t>printf("%d\n",b);</w:t>
      </w:r>
    </w:p>
    <w:p w14:paraId="280E0016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}else{</w:t>
      </w:r>
    </w:p>
    <w:p w14:paraId="3C260DC8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</w:t>
      </w:r>
      <w:r w:rsidRPr="00330967">
        <w:rPr>
          <w:lang w:val="en-US"/>
        </w:rPr>
        <w:tab/>
        <w:t>SetConsoleTextAttribute(GetStdHandle(STD_OUTPUT_HANDLE),15);</w:t>
      </w:r>
    </w:p>
    <w:p w14:paraId="1AEB7791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</w:t>
      </w:r>
      <w:r w:rsidRPr="00330967">
        <w:rPr>
          <w:lang w:val="en-US"/>
        </w:rPr>
        <w:tab/>
        <w:t>printf("%d\t\t",a);</w:t>
      </w:r>
    </w:p>
    <w:p w14:paraId="5656BB35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    printf("%d\n",b);</w:t>
      </w:r>
    </w:p>
    <w:p w14:paraId="5858CFAC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ab/>
        <w:t xml:space="preserve">  }</w:t>
      </w:r>
    </w:p>
    <w:p w14:paraId="6223D725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a /= 2;//divide</w:t>
      </w:r>
    </w:p>
    <w:p w14:paraId="18EDD878" w14:textId="2B1F1971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    b *= 2;//dupli</w:t>
      </w:r>
      <w:r>
        <w:rPr>
          <w:lang w:val="en-US"/>
        </w:rPr>
        <w:t>ca</w:t>
      </w:r>
    </w:p>
    <w:p w14:paraId="77962E8F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}</w:t>
      </w:r>
    </w:p>
    <w:p w14:paraId="57852247" w14:textId="77777777" w:rsidR="00330967" w:rsidRPr="00330967" w:rsidRDefault="00330967" w:rsidP="00330967">
      <w:pPr>
        <w:spacing w:after="0"/>
        <w:rPr>
          <w:lang w:val="en-US"/>
        </w:rPr>
      </w:pPr>
      <w:r w:rsidRPr="00330967">
        <w:rPr>
          <w:lang w:val="en-US"/>
        </w:rPr>
        <w:t xml:space="preserve">    return res;</w:t>
      </w:r>
    </w:p>
    <w:p w14:paraId="2980E139" w14:textId="77777777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>}</w:t>
      </w:r>
    </w:p>
    <w:p w14:paraId="504D22F8" w14:textId="77777777" w:rsidR="00330967" w:rsidRPr="009F7F8C" w:rsidRDefault="00330967" w:rsidP="00330967">
      <w:pPr>
        <w:spacing w:after="0"/>
        <w:rPr>
          <w:lang w:val="en-US"/>
        </w:rPr>
      </w:pPr>
    </w:p>
    <w:p w14:paraId="3A436713" w14:textId="77777777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>int main() {</w:t>
      </w:r>
    </w:p>
    <w:p w14:paraId="46D61BB8" w14:textId="77777777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 xml:space="preserve">    int num1, num2;</w:t>
      </w:r>
    </w:p>
    <w:p w14:paraId="1EF23730" w14:textId="77777777" w:rsidR="00330967" w:rsidRDefault="00330967" w:rsidP="00330967">
      <w:pPr>
        <w:spacing w:after="0"/>
      </w:pPr>
      <w:r w:rsidRPr="009F7F8C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 xml:space="preserve">("Ingrese dos </w:t>
      </w:r>
      <w:proofErr w:type="spellStart"/>
      <w:r>
        <w:t>numeros</w:t>
      </w:r>
      <w:proofErr w:type="spellEnd"/>
      <w:r>
        <w:t xml:space="preserve"> para multiplicar:\n ");</w:t>
      </w:r>
    </w:p>
    <w:p w14:paraId="4D3C0201" w14:textId="77777777" w:rsidR="00330967" w:rsidRDefault="00330967" w:rsidP="0033096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("Numero 1: ");</w:t>
      </w:r>
    </w:p>
    <w:p w14:paraId="1225CAD7" w14:textId="77777777" w:rsidR="00330967" w:rsidRDefault="00330967" w:rsidP="00330967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("%d",&amp;num1);</w:t>
      </w:r>
    </w:p>
    <w:p w14:paraId="4EE351DA" w14:textId="77777777" w:rsidR="00330967" w:rsidRDefault="00330967" w:rsidP="00330967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("Numero 2: ");</w:t>
      </w:r>
    </w:p>
    <w:p w14:paraId="6F6C0BA1" w14:textId="5779720B" w:rsidR="00330967" w:rsidRDefault="00330967" w:rsidP="00330967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("%d",&amp;num2);</w:t>
      </w:r>
    </w:p>
    <w:p w14:paraId="1F070313" w14:textId="77777777" w:rsidR="00330967" w:rsidRDefault="00330967" w:rsidP="00330967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res = </w:t>
      </w:r>
      <w:proofErr w:type="spellStart"/>
      <w:r>
        <w:t>multiplicacionRusa</w:t>
      </w:r>
      <w:proofErr w:type="spellEnd"/>
      <w:r>
        <w:t>(num1, num2);</w:t>
      </w:r>
    </w:p>
    <w:p w14:paraId="6B0DA360" w14:textId="77777777" w:rsidR="00330967" w:rsidRPr="00330967" w:rsidRDefault="00330967" w:rsidP="00330967">
      <w:pPr>
        <w:spacing w:after="0"/>
        <w:rPr>
          <w:lang w:val="en-US"/>
        </w:rPr>
      </w:pPr>
      <w:r>
        <w:t xml:space="preserve">    </w:t>
      </w:r>
      <w:r w:rsidRPr="00330967">
        <w:rPr>
          <w:lang w:val="en-US"/>
        </w:rPr>
        <w:t>SetConsoleTextAttribute(GetStdHandle(STD_OUTPUT_HANDLE),15);</w:t>
      </w:r>
    </w:p>
    <w:p w14:paraId="3F87712F" w14:textId="631FD69F" w:rsidR="00330967" w:rsidRDefault="00330967" w:rsidP="00330967">
      <w:pPr>
        <w:spacing w:after="0"/>
      </w:pPr>
      <w:r w:rsidRPr="00330967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("\n\n</w:t>
      </w:r>
      <w:r>
        <w:tab/>
        <w:t>Resultado: %d x %d = %d\n", num1, num2, res);</w:t>
      </w:r>
    </w:p>
    <w:p w14:paraId="4A0DF43C" w14:textId="77777777" w:rsidR="00330967" w:rsidRPr="009F7F8C" w:rsidRDefault="00330967" w:rsidP="00330967">
      <w:pPr>
        <w:spacing w:after="0"/>
        <w:rPr>
          <w:lang w:val="en-US"/>
        </w:rPr>
      </w:pPr>
      <w:r>
        <w:t xml:space="preserve">    </w:t>
      </w:r>
      <w:r w:rsidRPr="009F7F8C">
        <w:rPr>
          <w:lang w:val="en-US"/>
        </w:rPr>
        <w:t>return 0;</w:t>
      </w:r>
    </w:p>
    <w:p w14:paraId="27853484" w14:textId="145F8BAC" w:rsidR="00330967" w:rsidRPr="009F7F8C" w:rsidRDefault="00330967" w:rsidP="00330967">
      <w:pPr>
        <w:spacing w:after="0"/>
        <w:rPr>
          <w:lang w:val="en-US"/>
        </w:rPr>
      </w:pPr>
      <w:r w:rsidRPr="009F7F8C">
        <w:rPr>
          <w:lang w:val="en-US"/>
        </w:rPr>
        <w:t>}</w:t>
      </w:r>
    </w:p>
    <w:p w14:paraId="161968F2" w14:textId="7EBF222D" w:rsidR="00485052" w:rsidRPr="009F7F8C" w:rsidRDefault="00485052" w:rsidP="00485052">
      <w:pPr>
        <w:pStyle w:val="Ttulo3"/>
        <w:rPr>
          <w:lang w:val="en-US"/>
        </w:rPr>
      </w:pPr>
      <w:bookmarkStart w:id="16" w:name="_Toc144726794"/>
      <w:r w:rsidRPr="009F7F8C">
        <w:rPr>
          <w:lang w:val="en-US"/>
        </w:rPr>
        <w:t>Conjetura de collatz</w:t>
      </w:r>
      <w:bookmarkEnd w:id="16"/>
    </w:p>
    <w:p w14:paraId="7C3B760A" w14:textId="2AEF3B26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#include &lt;stdio.h&gt;</w:t>
      </w:r>
    </w:p>
    <w:p w14:paraId="102C6256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int collatz(int n) {</w:t>
      </w:r>
    </w:p>
    <w:p w14:paraId="11C524BC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if (n % 2 == 0) {//par</w:t>
      </w:r>
    </w:p>
    <w:p w14:paraId="531EE935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return n / 2;</w:t>
      </w:r>
    </w:p>
    <w:p w14:paraId="63E576D6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} else {//impar</w:t>
      </w:r>
    </w:p>
    <w:p w14:paraId="750CCEC0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return 3 * n + 1;</w:t>
      </w:r>
    </w:p>
    <w:p w14:paraId="076481E2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}</w:t>
      </w:r>
    </w:p>
    <w:p w14:paraId="224D1160" w14:textId="5B8225C1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}</w:t>
      </w:r>
    </w:p>
    <w:p w14:paraId="01A04AB3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int main() {</w:t>
      </w:r>
    </w:p>
    <w:p w14:paraId="7D5E58B1" w14:textId="77777777" w:rsidR="00485052" w:rsidRDefault="00485052" w:rsidP="00485052">
      <w:pPr>
        <w:spacing w:after="0"/>
      </w:pPr>
      <w:r w:rsidRPr="00485052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77D69D3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("Ingresa un numero: ");</w:t>
      </w:r>
    </w:p>
    <w:p w14:paraId="11519BD9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14:paraId="02D47F4B" w14:textId="77777777" w:rsidR="00485052" w:rsidRDefault="00485052" w:rsidP="00485052">
      <w:pPr>
        <w:spacing w:after="0"/>
      </w:pPr>
    </w:p>
    <w:p w14:paraId="2D242136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("Serie de </w:t>
      </w:r>
      <w:proofErr w:type="spellStart"/>
      <w:r>
        <w:t>Collatz</w:t>
      </w:r>
      <w:proofErr w:type="spellEnd"/>
      <w:r>
        <w:t xml:space="preserve"> para %d:\n", </w:t>
      </w:r>
      <w:proofErr w:type="spellStart"/>
      <w:r>
        <w:t>num</w:t>
      </w:r>
      <w:proofErr w:type="spellEnd"/>
      <w:r>
        <w:t>);</w:t>
      </w:r>
    </w:p>
    <w:p w14:paraId="5E1ADA9A" w14:textId="77777777" w:rsidR="00485052" w:rsidRPr="00485052" w:rsidRDefault="00485052" w:rsidP="00485052">
      <w:pPr>
        <w:spacing w:after="0"/>
        <w:rPr>
          <w:lang w:val="en-US"/>
        </w:rPr>
      </w:pPr>
      <w:r>
        <w:t xml:space="preserve">    </w:t>
      </w:r>
      <w:r w:rsidRPr="00485052">
        <w:rPr>
          <w:lang w:val="en-US"/>
        </w:rPr>
        <w:t>while (num != 1) {</w:t>
      </w:r>
    </w:p>
    <w:p w14:paraId="47412973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printf("%d -&gt; ", num);</w:t>
      </w:r>
    </w:p>
    <w:p w14:paraId="29E00303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num = collatz(num);</w:t>
      </w:r>
    </w:p>
    <w:p w14:paraId="11E04297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}</w:t>
      </w:r>
    </w:p>
    <w:p w14:paraId="0CF5A766" w14:textId="337CF2FA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printf("1\n");</w:t>
      </w:r>
    </w:p>
    <w:p w14:paraId="5C0CDDCC" w14:textId="6B510AE9" w:rsidR="00485052" w:rsidRPr="009F7F8C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</w:t>
      </w:r>
      <w:r w:rsidRPr="009F7F8C">
        <w:rPr>
          <w:lang w:val="en-US"/>
        </w:rPr>
        <w:t>return 0;}</w:t>
      </w:r>
    </w:p>
    <w:p w14:paraId="2143A166" w14:textId="77777777" w:rsidR="00485052" w:rsidRPr="009F7F8C" w:rsidRDefault="00485052" w:rsidP="00485052">
      <w:pPr>
        <w:spacing w:after="0"/>
        <w:rPr>
          <w:lang w:val="en-US"/>
        </w:rPr>
      </w:pPr>
    </w:p>
    <w:p w14:paraId="2D9CDF88" w14:textId="3E4521BE" w:rsidR="00485052" w:rsidRPr="009F7F8C" w:rsidRDefault="00485052" w:rsidP="00485052">
      <w:pPr>
        <w:pStyle w:val="Ttulo3"/>
      </w:pPr>
      <w:bookmarkStart w:id="17" w:name="_Toc144726795"/>
      <w:r w:rsidRPr="009F7F8C">
        <w:t>Multiplicación egipcia</w:t>
      </w:r>
      <w:bookmarkEnd w:id="17"/>
    </w:p>
    <w:p w14:paraId="0728318A" w14:textId="186D2122" w:rsidR="00485052" w:rsidRPr="009F7F8C" w:rsidRDefault="00485052" w:rsidP="00485052">
      <w:pPr>
        <w:spacing w:after="0"/>
      </w:pPr>
      <w:r w:rsidRPr="009F7F8C">
        <w:t>#include&lt;stdio.h&gt;</w:t>
      </w:r>
    </w:p>
    <w:p w14:paraId="2C012339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>int main() {</w:t>
      </w:r>
    </w:p>
    <w:p w14:paraId="42B0FC00" w14:textId="77777777" w:rsidR="00485052" w:rsidRPr="009F7F8C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</w:t>
      </w:r>
      <w:r w:rsidRPr="009F7F8C">
        <w:rPr>
          <w:lang w:val="en-US"/>
        </w:rPr>
        <w:t>int num1, num2;</w:t>
      </w:r>
    </w:p>
    <w:p w14:paraId="1AC071FB" w14:textId="77777777" w:rsidR="00485052" w:rsidRDefault="00485052" w:rsidP="00485052">
      <w:pPr>
        <w:spacing w:after="0"/>
      </w:pPr>
      <w:r w:rsidRPr="009F7F8C">
        <w:rPr>
          <w:lang w:val="en-US"/>
        </w:rPr>
        <w:t xml:space="preserve">    </w:t>
      </w:r>
      <w:proofErr w:type="spellStart"/>
      <w:r>
        <w:t>printf</w:t>
      </w:r>
      <w:proofErr w:type="spellEnd"/>
      <w:r>
        <w:t>("Ingrese el primer numero: ");</w:t>
      </w:r>
    </w:p>
    <w:p w14:paraId="63E165D3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("%d", &amp;num1);</w:t>
      </w:r>
    </w:p>
    <w:p w14:paraId="590C3FF8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("Ingrese el segundo numero: ");</w:t>
      </w:r>
    </w:p>
    <w:p w14:paraId="60893E00" w14:textId="4ABAB398" w:rsidR="00485052" w:rsidRPr="00485052" w:rsidRDefault="00485052" w:rsidP="00485052">
      <w:pPr>
        <w:spacing w:after="0"/>
        <w:rPr>
          <w:lang w:val="en-US"/>
        </w:rPr>
      </w:pPr>
      <w:r>
        <w:t xml:space="preserve">    </w:t>
      </w:r>
      <w:r w:rsidRPr="00485052">
        <w:rPr>
          <w:lang w:val="en-US"/>
        </w:rPr>
        <w:t>scanf("%d", &amp;num2);</w:t>
      </w:r>
    </w:p>
    <w:p w14:paraId="0C1C77E5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int col1 = num1;</w:t>
      </w:r>
    </w:p>
    <w:p w14:paraId="3B304344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int col2 = 1;</w:t>
      </w:r>
    </w:p>
    <w:p w14:paraId="45914E96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printf("COLUMNA1\tCOLUMNA2\n");</w:t>
      </w:r>
    </w:p>
    <w:p w14:paraId="7280A3E2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while (col2 &lt;= num2 ) {</w:t>
      </w:r>
    </w:p>
    <w:p w14:paraId="4C1C1BAC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col1 *= 2;</w:t>
      </w:r>
    </w:p>
    <w:p w14:paraId="5C2F05D2" w14:textId="5838DC6D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col2 *= 2</w:t>
      </w:r>
    </w:p>
    <w:p w14:paraId="12FF3783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printf("%d\t\t",col1);</w:t>
      </w:r>
    </w:p>
    <w:p w14:paraId="6401577B" w14:textId="77777777" w:rsidR="00485052" w:rsidRDefault="00485052" w:rsidP="00485052">
      <w:pPr>
        <w:spacing w:after="0"/>
      </w:pPr>
      <w:r w:rsidRPr="00485052">
        <w:rPr>
          <w:lang w:val="en-US"/>
        </w:rPr>
        <w:t xml:space="preserve">        </w:t>
      </w:r>
      <w:proofErr w:type="spellStart"/>
      <w:r>
        <w:t>printf</w:t>
      </w:r>
      <w:proofErr w:type="spellEnd"/>
      <w:r>
        <w:t>("%d\n",col2);</w:t>
      </w:r>
    </w:p>
    <w:p w14:paraId="2286010C" w14:textId="77777777" w:rsidR="00485052" w:rsidRDefault="00485052" w:rsidP="00485052">
      <w:pPr>
        <w:spacing w:after="0"/>
      </w:pPr>
      <w:r>
        <w:t xml:space="preserve">    }</w:t>
      </w:r>
    </w:p>
    <w:p w14:paraId="09E2EA67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nNumeros</w:t>
      </w:r>
      <w:proofErr w:type="spellEnd"/>
      <w:r>
        <w:t xml:space="preserve"> a sumar\n\n");</w:t>
      </w:r>
    </w:p>
    <w:p w14:paraId="61471801" w14:textId="77777777" w:rsidR="00485052" w:rsidRPr="00485052" w:rsidRDefault="00485052" w:rsidP="00485052">
      <w:pPr>
        <w:spacing w:after="0"/>
        <w:rPr>
          <w:lang w:val="en-US"/>
        </w:rPr>
      </w:pPr>
      <w:r>
        <w:t xml:space="preserve">    </w:t>
      </w:r>
      <w:r w:rsidRPr="00485052">
        <w:rPr>
          <w:lang w:val="en-US"/>
        </w:rPr>
        <w:t>int sum = 0;</w:t>
      </w:r>
    </w:p>
    <w:p w14:paraId="7F70CD1B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while (col2 &gt; 0) {</w:t>
      </w:r>
    </w:p>
    <w:p w14:paraId="2579707C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if (col2 &lt;= num2) {</w:t>
      </w:r>
    </w:p>
    <w:p w14:paraId="3EDCF946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</w:t>
      </w:r>
      <w:r w:rsidRPr="00485052">
        <w:rPr>
          <w:lang w:val="en-US"/>
        </w:rPr>
        <w:tab/>
        <w:t>printf("%d\t\t",col1);</w:t>
      </w:r>
    </w:p>
    <w:p w14:paraId="3E53BD0F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</w:t>
      </w:r>
      <w:r w:rsidRPr="00485052">
        <w:rPr>
          <w:lang w:val="en-US"/>
        </w:rPr>
        <w:tab/>
        <w:t>printf("%d\n",col2);</w:t>
      </w:r>
    </w:p>
    <w:p w14:paraId="2D88BEFE" w14:textId="77777777" w:rsidR="00485052" w:rsidRPr="00485052" w:rsidRDefault="00485052" w:rsidP="00485052">
      <w:pPr>
        <w:spacing w:after="0"/>
        <w:rPr>
          <w:lang w:val="en-US"/>
        </w:rPr>
      </w:pPr>
      <w:r w:rsidRPr="00485052">
        <w:rPr>
          <w:lang w:val="en-US"/>
        </w:rPr>
        <w:t xml:space="preserve">            sum += col1;</w:t>
      </w:r>
    </w:p>
    <w:p w14:paraId="7213E83E" w14:textId="77777777" w:rsidR="00485052" w:rsidRDefault="00485052" w:rsidP="00485052">
      <w:pPr>
        <w:spacing w:after="0"/>
      </w:pPr>
      <w:r w:rsidRPr="00485052">
        <w:rPr>
          <w:lang w:val="en-US"/>
        </w:rPr>
        <w:t xml:space="preserve">            </w:t>
      </w:r>
      <w:r>
        <w:t>num2 -= col2;</w:t>
      </w:r>
    </w:p>
    <w:p w14:paraId="00C187CA" w14:textId="77777777" w:rsidR="00485052" w:rsidRDefault="00485052" w:rsidP="00485052">
      <w:pPr>
        <w:spacing w:after="0"/>
      </w:pPr>
      <w:r>
        <w:t xml:space="preserve">        }</w:t>
      </w:r>
    </w:p>
    <w:p w14:paraId="1B830E34" w14:textId="77777777" w:rsidR="00485052" w:rsidRDefault="00485052" w:rsidP="00485052">
      <w:pPr>
        <w:spacing w:after="0"/>
      </w:pPr>
      <w:r>
        <w:t xml:space="preserve">        col1 /= 2;</w:t>
      </w:r>
    </w:p>
    <w:p w14:paraId="0DC48EC0" w14:textId="77777777" w:rsidR="00485052" w:rsidRDefault="00485052" w:rsidP="00485052">
      <w:pPr>
        <w:spacing w:after="0"/>
      </w:pPr>
      <w:r>
        <w:t xml:space="preserve">        col2 /= 2;</w:t>
      </w:r>
    </w:p>
    <w:p w14:paraId="01F0A708" w14:textId="5FC55B76" w:rsidR="00485052" w:rsidRDefault="00485052" w:rsidP="00485052">
      <w:pPr>
        <w:spacing w:after="0"/>
      </w:pPr>
      <w:r>
        <w:t xml:space="preserve">    }</w:t>
      </w:r>
    </w:p>
    <w:p w14:paraId="4964CFF5" w14:textId="5E899927" w:rsidR="00485052" w:rsidRDefault="00485052" w:rsidP="00485052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("El resultado de la </w:t>
      </w:r>
      <w:proofErr w:type="spellStart"/>
      <w:r>
        <w:t>multiplicacion</w:t>
      </w:r>
      <w:proofErr w:type="spellEnd"/>
      <w:r>
        <w:t xml:space="preserve"> es: %d\n", sum);</w:t>
      </w:r>
    </w:p>
    <w:p w14:paraId="3B8AC33C" w14:textId="77777777" w:rsidR="00485052" w:rsidRDefault="00485052" w:rsidP="00485052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F0795DF" w14:textId="5570AC2A" w:rsidR="00485052" w:rsidRDefault="00485052" w:rsidP="00485052">
      <w:pPr>
        <w:spacing w:after="0"/>
      </w:pPr>
      <w:r>
        <w:lastRenderedPageBreak/>
        <w:t>}</w:t>
      </w:r>
    </w:p>
    <w:p w14:paraId="2AD7FB18" w14:textId="35071AFF" w:rsidR="00485052" w:rsidRDefault="00485052" w:rsidP="00485052">
      <w:pPr>
        <w:spacing w:after="0"/>
      </w:pPr>
    </w:p>
    <w:p w14:paraId="6CA37A15" w14:textId="77777777" w:rsidR="00485052" w:rsidRDefault="00485052">
      <w:pPr>
        <w:spacing w:after="200" w:line="276" w:lineRule="auto"/>
      </w:pPr>
      <w:r>
        <w:br w:type="page"/>
      </w:r>
    </w:p>
    <w:p w14:paraId="396A107B" w14:textId="7A1BDAE3" w:rsidR="00485052" w:rsidRDefault="00485052" w:rsidP="00485052">
      <w:pPr>
        <w:pStyle w:val="Ttulo3"/>
      </w:pPr>
      <w:bookmarkStart w:id="18" w:name="_Toc144726796"/>
      <w:r>
        <w:lastRenderedPageBreak/>
        <w:t>Pruebas realizadas</w:t>
      </w:r>
      <w:bookmarkEnd w:id="18"/>
      <w:r>
        <w:t xml:space="preserve"> </w:t>
      </w:r>
    </w:p>
    <w:p w14:paraId="0A1661B8" w14:textId="4D84DDE3" w:rsidR="00485052" w:rsidRDefault="00485052" w:rsidP="00485052">
      <w:pPr>
        <w:spacing w:after="0"/>
      </w:pPr>
      <w:r>
        <w:rPr>
          <w:noProof/>
        </w:rPr>
        <w:drawing>
          <wp:inline distT="0" distB="0" distL="0" distR="0" wp14:anchorId="5EAD3A5D" wp14:editId="115FE75E">
            <wp:extent cx="5105400" cy="2105025"/>
            <wp:effectExtent l="0" t="0" r="0" b="9525"/>
            <wp:docPr id="9160257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25724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CF273" wp14:editId="38423C8A">
            <wp:extent cx="5431790" cy="1781175"/>
            <wp:effectExtent l="0" t="0" r="0" b="9525"/>
            <wp:docPr id="123485460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54603" name="Imagen 2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C88D70" wp14:editId="60193B9E">
            <wp:extent cx="4962525" cy="3829050"/>
            <wp:effectExtent l="0" t="0" r="9525" b="0"/>
            <wp:docPr id="151297330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73304" name="Imagen 3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82D53" wp14:editId="0FB736EC">
            <wp:extent cx="4419600" cy="3886200"/>
            <wp:effectExtent l="0" t="0" r="0" b="0"/>
            <wp:docPr id="164337670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376706" name="Imagen 4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CE982" wp14:editId="02C2A4E0">
            <wp:extent cx="4953000" cy="3333750"/>
            <wp:effectExtent l="0" t="0" r="0" b="0"/>
            <wp:docPr id="622043064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43064" name="Imagen 5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413024" wp14:editId="43111329">
            <wp:extent cx="4676775" cy="2143125"/>
            <wp:effectExtent l="0" t="0" r="9525" b="9525"/>
            <wp:docPr id="2809407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4072" name="Imagen 6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1383" w14:textId="77777777" w:rsidR="00DD3AB8" w:rsidRDefault="00DD3AB8" w:rsidP="00485052">
      <w:pPr>
        <w:spacing w:after="0"/>
      </w:pPr>
    </w:p>
    <w:p w14:paraId="4C1CE716" w14:textId="79626EF6" w:rsidR="00DD3AB8" w:rsidRDefault="00DD3AB8" w:rsidP="00485052">
      <w:pPr>
        <w:spacing w:after="0"/>
      </w:pPr>
      <w:r>
        <w:rPr>
          <w:noProof/>
        </w:rPr>
        <w:drawing>
          <wp:inline distT="0" distB="0" distL="0" distR="0" wp14:anchorId="1FD0A2E9" wp14:editId="22069425">
            <wp:extent cx="4476750" cy="3467100"/>
            <wp:effectExtent l="0" t="0" r="0" b="0"/>
            <wp:docPr id="9581689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168971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E6B7" w14:textId="77777777" w:rsidR="00DD3AB8" w:rsidRDefault="00DD3AB8" w:rsidP="00485052">
      <w:pPr>
        <w:spacing w:after="0"/>
      </w:pPr>
    </w:p>
    <w:p w14:paraId="62AB8337" w14:textId="5E8EC92B" w:rsidR="00DD3AB8" w:rsidRDefault="00DD3AB8" w:rsidP="00485052">
      <w:pPr>
        <w:spacing w:after="0"/>
      </w:pPr>
      <w:r>
        <w:rPr>
          <w:noProof/>
        </w:rPr>
        <w:lastRenderedPageBreak/>
        <w:drawing>
          <wp:inline distT="0" distB="0" distL="0" distR="0" wp14:anchorId="26C8521C" wp14:editId="6E02CDB1">
            <wp:extent cx="4724400" cy="3524250"/>
            <wp:effectExtent l="0" t="0" r="0" b="0"/>
            <wp:docPr id="1210964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6490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1992" w14:textId="039F587D" w:rsidR="009F7F8C" w:rsidRDefault="009F7F8C" w:rsidP="00D3538F">
      <w:pPr>
        <w:pStyle w:val="Ttulo1"/>
      </w:pPr>
      <w:bookmarkStart w:id="19" w:name="_Toc144726797"/>
      <w:r>
        <w:t>Python</w:t>
      </w:r>
      <w:bookmarkEnd w:id="19"/>
    </w:p>
    <w:p w14:paraId="3BD6AFB6" w14:textId="77777777" w:rsidR="00D3538F" w:rsidRPr="001C0951" w:rsidRDefault="00D3538F" w:rsidP="001C0951">
      <w:pPr>
        <w:pStyle w:val="Ttulo3"/>
      </w:pPr>
      <w:bookmarkStart w:id="20" w:name="_Toc144726798"/>
      <w:proofErr w:type="spellStart"/>
      <w:r w:rsidRPr="001C0951">
        <w:t>def</w:t>
      </w:r>
      <w:proofErr w:type="spellEnd"/>
      <w:r w:rsidRPr="001C0951">
        <w:t xml:space="preserve"> </w:t>
      </w:r>
      <w:proofErr w:type="spellStart"/>
      <w:r w:rsidRPr="001C0951">
        <w:rPr>
          <w:rStyle w:val="Ttulo3Car"/>
          <w:b/>
          <w:bCs/>
        </w:rPr>
        <w:t>collatz_conjectura</w:t>
      </w:r>
      <w:proofErr w:type="spellEnd"/>
      <w:r w:rsidRPr="001C0951">
        <w:t>(n):</w:t>
      </w:r>
      <w:bookmarkEnd w:id="20"/>
    </w:p>
    <w:p w14:paraId="361F9AD5" w14:textId="77777777" w:rsidR="00D3538F" w:rsidRDefault="00D3538F" w:rsidP="00D3538F">
      <w:r>
        <w:t xml:space="preserve">    </w:t>
      </w:r>
      <w:proofErr w:type="spellStart"/>
      <w:r>
        <w:t>sequencia</w:t>
      </w:r>
      <w:proofErr w:type="spellEnd"/>
      <w:r>
        <w:t xml:space="preserve"> = [n]</w:t>
      </w:r>
    </w:p>
    <w:p w14:paraId="75839C51" w14:textId="77777777" w:rsidR="00D3538F" w:rsidRPr="00D3538F" w:rsidRDefault="00D3538F" w:rsidP="00D3538F">
      <w:pPr>
        <w:rPr>
          <w:lang w:val="en-US"/>
        </w:rPr>
      </w:pPr>
      <w:r>
        <w:t xml:space="preserve">    </w:t>
      </w:r>
      <w:r w:rsidRPr="00D3538F">
        <w:rPr>
          <w:lang w:val="en-US"/>
        </w:rPr>
        <w:t>while n != 1:</w:t>
      </w:r>
    </w:p>
    <w:p w14:paraId="5510BF71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if n % 2 == 0:</w:t>
      </w:r>
    </w:p>
    <w:p w14:paraId="7E8D412A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n = n // 2</w:t>
      </w:r>
    </w:p>
    <w:p w14:paraId="0C09F6C6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else:</w:t>
      </w:r>
    </w:p>
    <w:p w14:paraId="754CCFFC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n = 3 * n + 1</w:t>
      </w:r>
    </w:p>
    <w:p w14:paraId="1ED3F062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sequencia.append(n)</w:t>
      </w:r>
    </w:p>
    <w:p w14:paraId="43B9A091" w14:textId="77777777" w:rsidR="00D3538F" w:rsidRDefault="00D3538F" w:rsidP="00D3538F">
      <w:r w:rsidRPr="00D353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sequencia</w:t>
      </w:r>
      <w:proofErr w:type="spellEnd"/>
    </w:p>
    <w:p w14:paraId="4351A0A9" w14:textId="77777777" w:rsidR="00D3538F" w:rsidRDefault="00D3538F" w:rsidP="00D3538F"/>
    <w:p w14:paraId="2D8D3FE6" w14:textId="77777777" w:rsidR="00D3538F" w:rsidRDefault="00D3538F" w:rsidP="00D3538F"/>
    <w:p w14:paraId="1ED91F7E" w14:textId="77777777" w:rsidR="00D3538F" w:rsidRPr="001C0951" w:rsidRDefault="00D3538F" w:rsidP="001C0951">
      <w:pPr>
        <w:pStyle w:val="Ttulo3"/>
      </w:pPr>
      <w:bookmarkStart w:id="21" w:name="_Toc144726799"/>
      <w:proofErr w:type="spellStart"/>
      <w:r w:rsidRPr="001C0951">
        <w:lastRenderedPageBreak/>
        <w:t>def</w:t>
      </w:r>
      <w:proofErr w:type="spellEnd"/>
      <w:r w:rsidRPr="001C0951">
        <w:t xml:space="preserve"> </w:t>
      </w:r>
      <w:proofErr w:type="spellStart"/>
      <w:r w:rsidRPr="001C0951">
        <w:rPr>
          <w:rStyle w:val="Ttulo3Car"/>
          <w:b/>
          <w:bCs/>
        </w:rPr>
        <w:t>kaprekar_constante</w:t>
      </w:r>
      <w:proofErr w:type="spellEnd"/>
      <w:r w:rsidRPr="001C0951">
        <w:t>(n):</w:t>
      </w:r>
      <w:bookmarkEnd w:id="21"/>
    </w:p>
    <w:p w14:paraId="0A99DC73" w14:textId="77777777" w:rsidR="00D3538F" w:rsidRPr="00D3538F" w:rsidRDefault="00D3538F" w:rsidP="00D3538F">
      <w:pPr>
        <w:rPr>
          <w:lang w:val="en-US"/>
        </w:rPr>
      </w:pPr>
      <w:r>
        <w:t xml:space="preserve">    </w:t>
      </w:r>
      <w:r w:rsidRPr="00D3538F">
        <w:rPr>
          <w:lang w:val="en-US"/>
        </w:rPr>
        <w:t>def kaprekar_iteracion(num):</w:t>
      </w:r>
    </w:p>
    <w:p w14:paraId="4BAAD9AE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num_str = str(num).zfill(4)</w:t>
      </w:r>
    </w:p>
    <w:p w14:paraId="746DC100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ascender = int(''.join(sorted(num_str)))</w:t>
      </w:r>
    </w:p>
    <w:p w14:paraId="31920035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descender = int(''.join(sorted(num_str, reverse=True)))</w:t>
      </w:r>
    </w:p>
    <w:p w14:paraId="491EB79D" w14:textId="77777777" w:rsidR="00D3538F" w:rsidRDefault="00D3538F" w:rsidP="00D3538F">
      <w:r w:rsidRPr="00D3538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descender - ascender</w:t>
      </w:r>
    </w:p>
    <w:p w14:paraId="3A76CB04" w14:textId="77777777" w:rsidR="00D3538F" w:rsidRDefault="00D3538F" w:rsidP="00D3538F"/>
    <w:p w14:paraId="7A572F24" w14:textId="77777777" w:rsidR="00D3538F" w:rsidRDefault="00D3538F" w:rsidP="00D3538F">
      <w:r>
        <w:t xml:space="preserve">    </w:t>
      </w:r>
      <w:proofErr w:type="spellStart"/>
      <w:r>
        <w:t>sequencia</w:t>
      </w:r>
      <w:proofErr w:type="spellEnd"/>
      <w:r>
        <w:t xml:space="preserve"> = [n]</w:t>
      </w:r>
    </w:p>
    <w:p w14:paraId="7DB87E59" w14:textId="77777777" w:rsidR="00D3538F" w:rsidRPr="00D3538F" w:rsidRDefault="00D3538F" w:rsidP="00D3538F">
      <w:pPr>
        <w:rPr>
          <w:lang w:val="en-US"/>
        </w:rPr>
      </w:pPr>
      <w:r>
        <w:t xml:space="preserve">    </w:t>
      </w:r>
      <w:r w:rsidRPr="00D3538F">
        <w:rPr>
          <w:lang w:val="en-US"/>
        </w:rPr>
        <w:t>while n != 6174:</w:t>
      </w:r>
    </w:p>
    <w:p w14:paraId="29D4095B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n = kaprekar_iteracion(n)</w:t>
      </w:r>
    </w:p>
    <w:p w14:paraId="4677A6A0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sequencia.append(n)</w:t>
      </w:r>
    </w:p>
    <w:p w14:paraId="7740154C" w14:textId="77777777" w:rsidR="00D3538F" w:rsidRDefault="00D3538F" w:rsidP="00D3538F">
      <w:r w:rsidRPr="00D3538F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sequencia</w:t>
      </w:r>
      <w:proofErr w:type="spellEnd"/>
    </w:p>
    <w:p w14:paraId="707E0841" w14:textId="77777777" w:rsidR="00D3538F" w:rsidRDefault="00D3538F" w:rsidP="00D3538F"/>
    <w:p w14:paraId="2E0FAB5D" w14:textId="77777777" w:rsidR="00D3538F" w:rsidRDefault="00D3538F" w:rsidP="00D3538F"/>
    <w:p w14:paraId="2A2DCB1B" w14:textId="77777777" w:rsidR="00D3538F" w:rsidRPr="001C0951" w:rsidRDefault="00D3538F" w:rsidP="001C0951">
      <w:pPr>
        <w:pStyle w:val="Ttulo3"/>
      </w:pPr>
      <w:bookmarkStart w:id="22" w:name="_Toc144726800"/>
      <w:proofErr w:type="spellStart"/>
      <w:r w:rsidRPr="001C0951">
        <w:t>def</w:t>
      </w:r>
      <w:proofErr w:type="spellEnd"/>
      <w:r w:rsidRPr="001C0951">
        <w:t xml:space="preserve"> </w:t>
      </w:r>
      <w:proofErr w:type="spellStart"/>
      <w:r w:rsidRPr="001C0951">
        <w:rPr>
          <w:rStyle w:val="Ttulo3Car"/>
          <w:b/>
          <w:bCs/>
        </w:rPr>
        <w:t>multiplicacionegipcia</w:t>
      </w:r>
      <w:proofErr w:type="spellEnd"/>
      <w:r w:rsidRPr="001C0951">
        <w:t>(a, b):</w:t>
      </w:r>
      <w:bookmarkEnd w:id="22"/>
    </w:p>
    <w:p w14:paraId="39D586C0" w14:textId="77777777" w:rsidR="00D3538F" w:rsidRPr="00D3538F" w:rsidRDefault="00D3538F" w:rsidP="00D3538F">
      <w:pPr>
        <w:rPr>
          <w:lang w:val="en-US"/>
        </w:rPr>
      </w:pPr>
      <w:r>
        <w:t xml:space="preserve">    </w:t>
      </w:r>
      <w:r w:rsidRPr="00D3538F">
        <w:rPr>
          <w:lang w:val="en-US"/>
        </w:rPr>
        <w:t>pasos = []</w:t>
      </w:r>
    </w:p>
    <w:p w14:paraId="4F9F5994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producto = 0 </w:t>
      </w:r>
    </w:p>
    <w:p w14:paraId="2F3C56D6" w14:textId="77777777" w:rsidR="00D3538F" w:rsidRPr="00D3538F" w:rsidRDefault="00D3538F" w:rsidP="00D3538F">
      <w:pPr>
        <w:rPr>
          <w:lang w:val="en-US"/>
        </w:rPr>
      </w:pPr>
    </w:p>
    <w:p w14:paraId="38DC21F0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while a &gt; 0:</w:t>
      </w:r>
    </w:p>
    <w:p w14:paraId="700ED7FD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if a % 2 == 1:</w:t>
      </w:r>
    </w:p>
    <w:p w14:paraId="04810305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pasos.append(f"{a} x {b} = {b}")</w:t>
      </w:r>
    </w:p>
    <w:p w14:paraId="645D7EE7" w14:textId="77777777" w:rsidR="00D3538F" w:rsidRDefault="00D3538F" w:rsidP="00D3538F">
      <w:r w:rsidRPr="00D3538F">
        <w:rPr>
          <w:lang w:val="en-US"/>
        </w:rPr>
        <w:t xml:space="preserve">            </w:t>
      </w:r>
      <w:r>
        <w:t>producto += b</w:t>
      </w:r>
    </w:p>
    <w:p w14:paraId="71DA4493" w14:textId="77777777" w:rsidR="00D3538F" w:rsidRDefault="00D3538F" w:rsidP="00D3538F">
      <w:r>
        <w:t xml:space="preserve">        </w:t>
      </w:r>
      <w:proofErr w:type="spellStart"/>
      <w:r>
        <w:t>pasos.append</w:t>
      </w:r>
      <w:proofErr w:type="spellEnd"/>
      <w:r>
        <w:t>(f"{a} / 2 = {a // 2}")</w:t>
      </w:r>
    </w:p>
    <w:p w14:paraId="5D85A161" w14:textId="77777777" w:rsidR="00D3538F" w:rsidRDefault="00D3538F" w:rsidP="00D3538F">
      <w:r>
        <w:t xml:space="preserve">        a = a // 2</w:t>
      </w:r>
    </w:p>
    <w:p w14:paraId="6A8CE851" w14:textId="77777777" w:rsidR="00D3538F" w:rsidRDefault="00D3538F" w:rsidP="00D3538F">
      <w:r>
        <w:t xml:space="preserve">        b = b * 2</w:t>
      </w:r>
    </w:p>
    <w:p w14:paraId="3AB962B6" w14:textId="77777777" w:rsidR="00D3538F" w:rsidRDefault="00D3538F" w:rsidP="00D3538F"/>
    <w:p w14:paraId="750CC08C" w14:textId="77777777" w:rsidR="00D3538F" w:rsidRDefault="00D3538F" w:rsidP="00D3538F">
      <w:r>
        <w:t xml:space="preserve">    </w:t>
      </w:r>
      <w:proofErr w:type="spellStart"/>
      <w:r>
        <w:t>return</w:t>
      </w:r>
      <w:proofErr w:type="spellEnd"/>
      <w:r>
        <w:t xml:space="preserve"> producto, pasos</w:t>
      </w:r>
    </w:p>
    <w:p w14:paraId="0543B24D" w14:textId="77777777" w:rsidR="00D3538F" w:rsidRDefault="00D3538F" w:rsidP="00D3538F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mostrarmultegipcia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111BD5C5" w14:textId="77777777" w:rsidR="00D3538F" w:rsidRDefault="00D3538F" w:rsidP="00D3538F">
      <w:r>
        <w:t xml:space="preserve">  resultado, pasos = </w:t>
      </w:r>
      <w:proofErr w:type="spellStart"/>
      <w:r>
        <w:t>multiplicacionegipcia</w:t>
      </w:r>
      <w:proofErr w:type="spellEnd"/>
      <w:r>
        <w:t>(a, b)</w:t>
      </w:r>
    </w:p>
    <w:p w14:paraId="73E496F8" w14:textId="77777777" w:rsidR="00D3538F" w:rsidRDefault="00D3538F" w:rsidP="00D3538F"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f"Resultado</w:t>
      </w:r>
      <w:proofErr w:type="spellEnd"/>
      <w:r>
        <w:t xml:space="preserve"> de {a} x {b} usando multiplicación egipcia: {resultado}")</w:t>
      </w:r>
    </w:p>
    <w:p w14:paraId="23808EF9" w14:textId="77777777" w:rsidR="00D3538F" w:rsidRDefault="00D3538F" w:rsidP="00D3538F">
      <w:r>
        <w:t xml:space="preserve">  </w:t>
      </w:r>
      <w:proofErr w:type="spellStart"/>
      <w:r>
        <w:t>print</w:t>
      </w:r>
      <w:proofErr w:type="spellEnd"/>
      <w:r>
        <w:t>("Pasos intermedios:")</w:t>
      </w:r>
    </w:p>
    <w:p w14:paraId="15F9A912" w14:textId="77777777" w:rsidR="00D3538F" w:rsidRDefault="00D3538F" w:rsidP="00D3538F">
      <w:r>
        <w:t xml:space="preserve">  </w:t>
      </w:r>
      <w:proofErr w:type="spellStart"/>
      <w:r>
        <w:t>for</w:t>
      </w:r>
      <w:proofErr w:type="spellEnd"/>
      <w:r>
        <w:t xml:space="preserve"> paso in pasos:</w:t>
      </w:r>
    </w:p>
    <w:p w14:paraId="25D7DD60" w14:textId="77777777" w:rsidR="00D3538F" w:rsidRDefault="00D3538F" w:rsidP="00D3538F">
      <w:r>
        <w:t xml:space="preserve">    </w:t>
      </w:r>
      <w:proofErr w:type="spellStart"/>
      <w:r>
        <w:t>print</w:t>
      </w:r>
      <w:proofErr w:type="spellEnd"/>
      <w:r>
        <w:t>(paso)</w:t>
      </w:r>
    </w:p>
    <w:p w14:paraId="65546A70" w14:textId="77777777" w:rsidR="00D3538F" w:rsidRPr="001C0951" w:rsidRDefault="00D3538F" w:rsidP="001C0951">
      <w:pPr>
        <w:pStyle w:val="Ttulo3"/>
      </w:pPr>
      <w:bookmarkStart w:id="23" w:name="_Toc144726801"/>
      <w:proofErr w:type="spellStart"/>
      <w:r w:rsidRPr="001C0951">
        <w:t>def</w:t>
      </w:r>
      <w:proofErr w:type="spellEnd"/>
      <w:r w:rsidRPr="001C0951">
        <w:t xml:space="preserve"> </w:t>
      </w:r>
      <w:proofErr w:type="spellStart"/>
      <w:r w:rsidRPr="001C0951">
        <w:rPr>
          <w:rStyle w:val="Ttulo3Car"/>
          <w:b/>
          <w:bCs/>
        </w:rPr>
        <w:t>multiplicacionrusa</w:t>
      </w:r>
      <w:proofErr w:type="spellEnd"/>
      <w:r w:rsidRPr="001C0951">
        <w:t>(a, b):</w:t>
      </w:r>
      <w:bookmarkEnd w:id="23"/>
    </w:p>
    <w:p w14:paraId="72843E39" w14:textId="77777777" w:rsidR="00D3538F" w:rsidRDefault="00D3538F" w:rsidP="00D3538F">
      <w:r>
        <w:t xml:space="preserve">    pasos = []  # Lista para almacenar los pasos intermedios</w:t>
      </w:r>
    </w:p>
    <w:p w14:paraId="5654145B" w14:textId="77777777" w:rsidR="00D3538F" w:rsidRDefault="00D3538F" w:rsidP="00D3538F">
      <w:r>
        <w:t xml:space="preserve">    producto = 0  # Inicializa el producto en cero</w:t>
      </w:r>
    </w:p>
    <w:p w14:paraId="729DC671" w14:textId="77777777" w:rsidR="00D3538F" w:rsidRDefault="00D3538F" w:rsidP="00D3538F"/>
    <w:p w14:paraId="29D2BFA8" w14:textId="77777777" w:rsidR="00D3538F" w:rsidRPr="00D3538F" w:rsidRDefault="00D3538F" w:rsidP="00D3538F">
      <w:pPr>
        <w:rPr>
          <w:lang w:val="en-US"/>
        </w:rPr>
      </w:pPr>
      <w:r>
        <w:t xml:space="preserve">    </w:t>
      </w:r>
      <w:r w:rsidRPr="00D3538F">
        <w:rPr>
          <w:lang w:val="en-US"/>
        </w:rPr>
        <w:t>while a &gt; 0:</w:t>
      </w:r>
    </w:p>
    <w:p w14:paraId="150F6B5F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if a % 2 == 1:</w:t>
      </w:r>
    </w:p>
    <w:p w14:paraId="0B96DF1A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pasos.append(f"{a} x {b} = {b}")</w:t>
      </w:r>
    </w:p>
    <w:p w14:paraId="35F995C7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producto += b</w:t>
      </w:r>
    </w:p>
    <w:p w14:paraId="42F3C903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pasos.append(f"{a} // 2 = {a // 2}")</w:t>
      </w:r>
    </w:p>
    <w:p w14:paraId="1D734A24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pasos.append(f"{b} * 2 = {b * 2}")</w:t>
      </w:r>
    </w:p>
    <w:p w14:paraId="6AEFF695" w14:textId="77777777" w:rsidR="00D3538F" w:rsidRDefault="00D3538F" w:rsidP="00D3538F">
      <w:r w:rsidRPr="00D3538F">
        <w:rPr>
          <w:lang w:val="en-US"/>
        </w:rPr>
        <w:t xml:space="preserve">        </w:t>
      </w:r>
      <w:r>
        <w:t>a = a // 2</w:t>
      </w:r>
    </w:p>
    <w:p w14:paraId="12D3921D" w14:textId="77777777" w:rsidR="00D3538F" w:rsidRDefault="00D3538F" w:rsidP="00D3538F">
      <w:r>
        <w:t xml:space="preserve">        b = b * 2</w:t>
      </w:r>
    </w:p>
    <w:p w14:paraId="5999303C" w14:textId="77777777" w:rsidR="00D3538F" w:rsidRDefault="00D3538F" w:rsidP="00D3538F"/>
    <w:p w14:paraId="64DC557F" w14:textId="77777777" w:rsidR="00D3538F" w:rsidRDefault="00D3538F" w:rsidP="00D3538F">
      <w:r>
        <w:t xml:space="preserve">    </w:t>
      </w:r>
      <w:proofErr w:type="spellStart"/>
      <w:r>
        <w:t>return</w:t>
      </w:r>
      <w:proofErr w:type="spellEnd"/>
      <w:r>
        <w:t xml:space="preserve"> producto, pasos</w:t>
      </w:r>
    </w:p>
    <w:p w14:paraId="73C8D1F5" w14:textId="77777777" w:rsidR="00D3538F" w:rsidRDefault="00D3538F" w:rsidP="00D3538F">
      <w:proofErr w:type="spellStart"/>
      <w:r>
        <w:t>def</w:t>
      </w:r>
      <w:proofErr w:type="spellEnd"/>
      <w:r>
        <w:t xml:space="preserve"> </w:t>
      </w:r>
      <w:proofErr w:type="spellStart"/>
      <w:r>
        <w:t>mostrarrusa</w:t>
      </w:r>
      <w:proofErr w:type="spellEnd"/>
      <w:r>
        <w:t>(a, b):</w:t>
      </w:r>
    </w:p>
    <w:p w14:paraId="7A2BA8A0" w14:textId="77777777" w:rsidR="00D3538F" w:rsidRDefault="00D3538F" w:rsidP="00D3538F">
      <w:r>
        <w:t xml:space="preserve">    resultado, pasos = </w:t>
      </w:r>
      <w:proofErr w:type="spellStart"/>
      <w:r>
        <w:t>multiplicacionrusa</w:t>
      </w:r>
      <w:proofErr w:type="spellEnd"/>
      <w:r>
        <w:t>(a, b)</w:t>
      </w:r>
    </w:p>
    <w:p w14:paraId="77F0EF71" w14:textId="77777777" w:rsidR="00D3538F" w:rsidRDefault="00D3538F" w:rsidP="00D3538F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f"Resultado</w:t>
      </w:r>
      <w:proofErr w:type="spellEnd"/>
      <w:r>
        <w:t xml:space="preserve"> de {a} x {b} usando multiplicación rusa: {resultado}")</w:t>
      </w:r>
    </w:p>
    <w:p w14:paraId="711EC2DA" w14:textId="77777777" w:rsidR="00D3538F" w:rsidRDefault="00D3538F" w:rsidP="00D3538F">
      <w:r>
        <w:t xml:space="preserve">    </w:t>
      </w:r>
      <w:proofErr w:type="spellStart"/>
      <w:r>
        <w:t>print</w:t>
      </w:r>
      <w:proofErr w:type="spellEnd"/>
      <w:r>
        <w:t>("Pasos intermedios:")</w:t>
      </w:r>
    </w:p>
    <w:p w14:paraId="44260853" w14:textId="77777777" w:rsidR="00D3538F" w:rsidRDefault="00D3538F" w:rsidP="00D3538F">
      <w:r>
        <w:t xml:space="preserve">    </w:t>
      </w:r>
      <w:proofErr w:type="spellStart"/>
      <w:r>
        <w:t>for</w:t>
      </w:r>
      <w:proofErr w:type="spellEnd"/>
      <w:r>
        <w:t xml:space="preserve"> paso in pasos:</w:t>
      </w:r>
    </w:p>
    <w:p w14:paraId="021A3DFC" w14:textId="77777777" w:rsidR="00D3538F" w:rsidRPr="00D3538F" w:rsidRDefault="00D3538F" w:rsidP="00D3538F">
      <w:pPr>
        <w:rPr>
          <w:lang w:val="en-US"/>
        </w:rPr>
      </w:pPr>
      <w:r>
        <w:t xml:space="preserve">        </w:t>
      </w:r>
      <w:r w:rsidRPr="00D3538F">
        <w:rPr>
          <w:lang w:val="en-US"/>
        </w:rPr>
        <w:t>print(paso)</w:t>
      </w:r>
    </w:p>
    <w:p w14:paraId="43C89A41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lastRenderedPageBreak/>
        <w:t>def main():</w:t>
      </w:r>
    </w:p>
    <w:p w14:paraId="01D281D1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while True:</w:t>
      </w:r>
    </w:p>
    <w:p w14:paraId="03CADD03" w14:textId="77777777" w:rsidR="00D3538F" w:rsidRDefault="00D3538F" w:rsidP="00D3538F">
      <w:r w:rsidRPr="00D3538F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nSeleccione</w:t>
      </w:r>
      <w:proofErr w:type="spellEnd"/>
      <w:r>
        <w:t xml:space="preserve"> una función:")</w:t>
      </w:r>
    </w:p>
    <w:p w14:paraId="188D6468" w14:textId="77777777" w:rsidR="00D3538F" w:rsidRDefault="00D3538F" w:rsidP="00D3538F">
      <w:r>
        <w:t xml:space="preserve">        </w:t>
      </w:r>
      <w:proofErr w:type="spellStart"/>
      <w:r>
        <w:t>print</w:t>
      </w:r>
      <w:proofErr w:type="spellEnd"/>
      <w:r>
        <w:t xml:space="preserve">("1. Conjetura de </w:t>
      </w:r>
      <w:proofErr w:type="spellStart"/>
      <w:r>
        <w:t>Collatz</w:t>
      </w:r>
      <w:proofErr w:type="spellEnd"/>
      <w:r>
        <w:t>")</w:t>
      </w:r>
    </w:p>
    <w:p w14:paraId="0351A99D" w14:textId="77777777" w:rsidR="00D3538F" w:rsidRDefault="00D3538F" w:rsidP="00D3538F">
      <w:r>
        <w:t xml:space="preserve">        </w:t>
      </w:r>
      <w:proofErr w:type="spellStart"/>
      <w:r>
        <w:t>print</w:t>
      </w:r>
      <w:proofErr w:type="spellEnd"/>
      <w:r>
        <w:t xml:space="preserve">("2. Constante de </w:t>
      </w:r>
      <w:proofErr w:type="spellStart"/>
      <w:r>
        <w:t>Kaprekar</w:t>
      </w:r>
      <w:proofErr w:type="spellEnd"/>
      <w:r>
        <w:t>")</w:t>
      </w:r>
    </w:p>
    <w:p w14:paraId="6EE4AD55" w14:textId="77777777" w:rsidR="00D3538F" w:rsidRDefault="00D3538F" w:rsidP="00D3538F">
      <w:r>
        <w:t xml:space="preserve">        </w:t>
      </w:r>
      <w:proofErr w:type="spellStart"/>
      <w:r>
        <w:t>print</w:t>
      </w:r>
      <w:proofErr w:type="spellEnd"/>
      <w:r>
        <w:t>("3. Multiplicación Egipcia")</w:t>
      </w:r>
    </w:p>
    <w:p w14:paraId="55DA8E67" w14:textId="77777777" w:rsidR="00D3538F" w:rsidRDefault="00D3538F" w:rsidP="00D3538F">
      <w:r>
        <w:t xml:space="preserve">        </w:t>
      </w:r>
      <w:proofErr w:type="spellStart"/>
      <w:r>
        <w:t>print</w:t>
      </w:r>
      <w:proofErr w:type="spellEnd"/>
      <w:r>
        <w:t>("4. Multiplicación Rusa")</w:t>
      </w:r>
    </w:p>
    <w:p w14:paraId="3C95E999" w14:textId="77777777" w:rsidR="00D3538F" w:rsidRDefault="00D3538F" w:rsidP="00D3538F">
      <w:r>
        <w:t xml:space="preserve">        </w:t>
      </w:r>
      <w:proofErr w:type="spellStart"/>
      <w:r>
        <w:t>print</w:t>
      </w:r>
      <w:proofErr w:type="spellEnd"/>
      <w:r>
        <w:t>("5. Salir")</w:t>
      </w:r>
    </w:p>
    <w:p w14:paraId="5E2F66CD" w14:textId="77777777" w:rsidR="00D3538F" w:rsidRDefault="00D3538F" w:rsidP="00D3538F"/>
    <w:p w14:paraId="5B87A69B" w14:textId="77777777" w:rsidR="00D3538F" w:rsidRDefault="00D3538F" w:rsidP="00D3538F">
      <w:r>
        <w:t xml:space="preserve">       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(input("Ingrese el número de la función que desea ejecutar: "))</w:t>
      </w:r>
    </w:p>
    <w:p w14:paraId="7E0F63DE" w14:textId="77777777" w:rsidR="00D3538F" w:rsidRDefault="00D3538F" w:rsidP="00D3538F"/>
    <w:p w14:paraId="2F773A81" w14:textId="77777777" w:rsidR="00D3538F" w:rsidRDefault="00D3538F" w:rsidP="00D3538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1:</w:t>
      </w:r>
    </w:p>
    <w:p w14:paraId="0C0C2E46" w14:textId="77777777" w:rsidR="00D3538F" w:rsidRDefault="00D3538F" w:rsidP="00D3538F">
      <w:r>
        <w:t xml:space="preserve">            n = </w:t>
      </w:r>
      <w:proofErr w:type="spellStart"/>
      <w:r>
        <w:t>int</w:t>
      </w:r>
      <w:proofErr w:type="spellEnd"/>
      <w:r>
        <w:t xml:space="preserve">(input("Ingrese un número para la conjetura de </w:t>
      </w:r>
      <w:proofErr w:type="spellStart"/>
      <w:r>
        <w:t>Collatz</w:t>
      </w:r>
      <w:proofErr w:type="spellEnd"/>
      <w:r>
        <w:t>: "))</w:t>
      </w:r>
    </w:p>
    <w:p w14:paraId="4A57EAE0" w14:textId="77777777" w:rsidR="00D3538F" w:rsidRDefault="00D3538F" w:rsidP="00D3538F"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collatz_conjectura</w:t>
      </w:r>
      <w:proofErr w:type="spellEnd"/>
      <w:r>
        <w:t>(n)</w:t>
      </w:r>
    </w:p>
    <w:p w14:paraId="29DA7D1A" w14:textId="77777777" w:rsidR="00D3538F" w:rsidRDefault="00D3538F" w:rsidP="00D3538F">
      <w:r>
        <w:t xml:space="preserve">            </w:t>
      </w:r>
      <w:proofErr w:type="spellStart"/>
      <w:r>
        <w:t>print</w:t>
      </w:r>
      <w:proofErr w:type="spellEnd"/>
      <w:r>
        <w:t xml:space="preserve">("Secuencia de </w:t>
      </w:r>
      <w:proofErr w:type="spellStart"/>
      <w:r>
        <w:t>Collatz</w:t>
      </w:r>
      <w:proofErr w:type="spellEnd"/>
      <w:r>
        <w:t xml:space="preserve">:", </w:t>
      </w:r>
      <w:proofErr w:type="spellStart"/>
      <w:r>
        <w:t>result</w:t>
      </w:r>
      <w:proofErr w:type="spellEnd"/>
      <w:r>
        <w:t>)</w:t>
      </w:r>
    </w:p>
    <w:p w14:paraId="3DFE0D3C" w14:textId="77777777" w:rsidR="00D3538F" w:rsidRDefault="00D3538F" w:rsidP="00D3538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2:</w:t>
      </w:r>
    </w:p>
    <w:p w14:paraId="564E98E1" w14:textId="77777777" w:rsidR="00D3538F" w:rsidRDefault="00D3538F" w:rsidP="00D3538F">
      <w:r>
        <w:t xml:space="preserve">            n = </w:t>
      </w:r>
      <w:proofErr w:type="spellStart"/>
      <w:r>
        <w:t>int</w:t>
      </w:r>
      <w:proofErr w:type="spellEnd"/>
      <w:r>
        <w:t xml:space="preserve">(input("Ingrese un número para la constante de </w:t>
      </w:r>
      <w:proofErr w:type="spellStart"/>
      <w:r>
        <w:t>Kaprekar</w:t>
      </w:r>
      <w:proofErr w:type="spellEnd"/>
      <w:r>
        <w:t>: "))</w:t>
      </w:r>
    </w:p>
    <w:p w14:paraId="204BC0AA" w14:textId="77777777" w:rsidR="00D3538F" w:rsidRDefault="00D3538F" w:rsidP="00D3538F">
      <w:r>
        <w:t xml:space="preserve">    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kaprekar_constante</w:t>
      </w:r>
      <w:proofErr w:type="spellEnd"/>
      <w:r>
        <w:t>(n)</w:t>
      </w:r>
    </w:p>
    <w:p w14:paraId="152AF3D5" w14:textId="77777777" w:rsidR="00D3538F" w:rsidRDefault="00D3538F" w:rsidP="00D3538F">
      <w:r>
        <w:t xml:space="preserve">            </w:t>
      </w:r>
      <w:proofErr w:type="spellStart"/>
      <w:r>
        <w:t>print</w:t>
      </w:r>
      <w:proofErr w:type="spellEnd"/>
      <w:r>
        <w:t xml:space="preserve">("Secuencia de </w:t>
      </w:r>
      <w:proofErr w:type="spellStart"/>
      <w:r>
        <w:t>Kaprekar</w:t>
      </w:r>
      <w:proofErr w:type="spellEnd"/>
      <w:r>
        <w:t xml:space="preserve">:", </w:t>
      </w:r>
      <w:proofErr w:type="spellStart"/>
      <w:r>
        <w:t>result</w:t>
      </w:r>
      <w:proofErr w:type="spellEnd"/>
      <w:r>
        <w:t>)</w:t>
      </w:r>
    </w:p>
    <w:p w14:paraId="2BD8DD17" w14:textId="77777777" w:rsidR="00D3538F" w:rsidRDefault="00D3538F" w:rsidP="00D3538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3:</w:t>
      </w:r>
    </w:p>
    <w:p w14:paraId="39A6835D" w14:textId="77777777" w:rsidR="00D3538F" w:rsidRDefault="00D3538F" w:rsidP="00D3538F">
      <w:r>
        <w:t xml:space="preserve">            a = </w:t>
      </w:r>
      <w:proofErr w:type="spellStart"/>
      <w:r>
        <w:t>int</w:t>
      </w:r>
      <w:proofErr w:type="spellEnd"/>
      <w:r>
        <w:t>(input("Ingrese el primer número para la multiplicación egipcia: "))</w:t>
      </w:r>
    </w:p>
    <w:p w14:paraId="440A4F9E" w14:textId="77777777" w:rsidR="00D3538F" w:rsidRDefault="00D3538F" w:rsidP="00D3538F">
      <w:r>
        <w:t xml:space="preserve">            b = </w:t>
      </w:r>
      <w:proofErr w:type="spellStart"/>
      <w:r>
        <w:t>int</w:t>
      </w:r>
      <w:proofErr w:type="spellEnd"/>
      <w:r>
        <w:t>(input("Ingrese el segundo número para la multiplicación egipcia: "))</w:t>
      </w:r>
    </w:p>
    <w:p w14:paraId="5A9D2927" w14:textId="77777777" w:rsidR="00D3538F" w:rsidRDefault="00D3538F" w:rsidP="00D3538F">
      <w:r>
        <w:t xml:space="preserve">            </w:t>
      </w:r>
      <w:proofErr w:type="spellStart"/>
      <w:r>
        <w:t>multiplicacionegipcia</w:t>
      </w:r>
      <w:proofErr w:type="spellEnd"/>
      <w:r>
        <w:t>(a, b)</w:t>
      </w:r>
    </w:p>
    <w:p w14:paraId="5A40A551" w14:textId="77777777" w:rsidR="00D3538F" w:rsidRDefault="00D3538F" w:rsidP="00D3538F">
      <w:r>
        <w:t xml:space="preserve">            </w:t>
      </w:r>
      <w:proofErr w:type="spellStart"/>
      <w:r>
        <w:t>mostrarmultegipcia</w:t>
      </w:r>
      <w:proofErr w:type="spellEnd"/>
      <w:r>
        <w:t>(a, b)</w:t>
      </w:r>
    </w:p>
    <w:p w14:paraId="7D1300B2" w14:textId="77777777" w:rsidR="00D3538F" w:rsidRDefault="00D3538F" w:rsidP="00D3538F">
      <w:r>
        <w:t xml:space="preserve">           </w:t>
      </w:r>
    </w:p>
    <w:p w14:paraId="5D0E988F" w14:textId="77777777" w:rsidR="00D3538F" w:rsidRDefault="00D3538F" w:rsidP="00D3538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== 4:</w:t>
      </w:r>
    </w:p>
    <w:p w14:paraId="13FF955F" w14:textId="77777777" w:rsidR="00D3538F" w:rsidRDefault="00D3538F" w:rsidP="00D3538F">
      <w:r>
        <w:lastRenderedPageBreak/>
        <w:t xml:space="preserve">            a = </w:t>
      </w:r>
      <w:proofErr w:type="spellStart"/>
      <w:r>
        <w:t>int</w:t>
      </w:r>
      <w:proofErr w:type="spellEnd"/>
      <w:r>
        <w:t>(input("Ingrese el primer número para la multiplicación rusa: "))</w:t>
      </w:r>
    </w:p>
    <w:p w14:paraId="4F1214CF" w14:textId="77777777" w:rsidR="00D3538F" w:rsidRDefault="00D3538F" w:rsidP="00D3538F">
      <w:r>
        <w:t xml:space="preserve">            b = </w:t>
      </w:r>
      <w:proofErr w:type="spellStart"/>
      <w:r>
        <w:t>int</w:t>
      </w:r>
      <w:proofErr w:type="spellEnd"/>
      <w:r>
        <w:t>(input("Ingrese el segundo número para la multiplicación rusa: "))</w:t>
      </w:r>
    </w:p>
    <w:p w14:paraId="03B524FE" w14:textId="77777777" w:rsidR="00D3538F" w:rsidRDefault="00D3538F" w:rsidP="00D3538F">
      <w:r>
        <w:t xml:space="preserve">            </w:t>
      </w:r>
      <w:proofErr w:type="spellStart"/>
      <w:r>
        <w:t>multiplicacionrusa</w:t>
      </w:r>
      <w:proofErr w:type="spellEnd"/>
      <w:r>
        <w:t>(a, b)</w:t>
      </w:r>
    </w:p>
    <w:p w14:paraId="5758C4F1" w14:textId="77777777" w:rsidR="00D3538F" w:rsidRDefault="00D3538F" w:rsidP="00D3538F">
      <w:r>
        <w:t xml:space="preserve">            </w:t>
      </w:r>
      <w:proofErr w:type="spellStart"/>
      <w:r>
        <w:t>mostrarrusa</w:t>
      </w:r>
      <w:proofErr w:type="spellEnd"/>
      <w:r>
        <w:t>(a, b)</w:t>
      </w:r>
    </w:p>
    <w:p w14:paraId="038832E3" w14:textId="77777777" w:rsidR="00D3538F" w:rsidRPr="00D3538F" w:rsidRDefault="00D3538F" w:rsidP="00D3538F">
      <w:pPr>
        <w:rPr>
          <w:lang w:val="en-US"/>
        </w:rPr>
      </w:pPr>
      <w:r>
        <w:t xml:space="preserve">        </w:t>
      </w:r>
      <w:r w:rsidRPr="00D3538F">
        <w:rPr>
          <w:lang w:val="en-US"/>
        </w:rPr>
        <w:t>elif choice == 5:</w:t>
      </w:r>
    </w:p>
    <w:p w14:paraId="1B14E012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print("Saliendo del programa.")</w:t>
      </w:r>
    </w:p>
    <w:p w14:paraId="0AE4CF76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    break</w:t>
      </w:r>
    </w:p>
    <w:p w14:paraId="06F788D5" w14:textId="77777777" w:rsidR="00D3538F" w:rsidRPr="00D3538F" w:rsidRDefault="00D3538F" w:rsidP="00D3538F">
      <w:pPr>
        <w:rPr>
          <w:lang w:val="en-US"/>
        </w:rPr>
      </w:pPr>
      <w:r w:rsidRPr="00D3538F">
        <w:rPr>
          <w:lang w:val="en-US"/>
        </w:rPr>
        <w:t xml:space="preserve">        else:</w:t>
      </w:r>
    </w:p>
    <w:p w14:paraId="6149183C" w14:textId="77777777" w:rsidR="00D3538F" w:rsidRDefault="00D3538F" w:rsidP="00D3538F">
      <w:r w:rsidRPr="00D3538F">
        <w:rPr>
          <w:lang w:val="en-US"/>
        </w:rPr>
        <w:t xml:space="preserve">            </w:t>
      </w:r>
      <w:proofErr w:type="spellStart"/>
      <w:r>
        <w:t>print</w:t>
      </w:r>
      <w:proofErr w:type="spellEnd"/>
      <w:r>
        <w:t>("Opción inválida. Por favor, seleccione una opción válida.")</w:t>
      </w:r>
    </w:p>
    <w:p w14:paraId="4C33B33A" w14:textId="77777777" w:rsidR="00D3538F" w:rsidRDefault="00D3538F" w:rsidP="00D3538F"/>
    <w:p w14:paraId="766F9474" w14:textId="77777777" w:rsidR="00D3538F" w:rsidRDefault="00D3538F" w:rsidP="00D3538F"/>
    <w:p w14:paraId="319F24EC" w14:textId="77777777" w:rsidR="00D3538F" w:rsidRDefault="00D3538F" w:rsidP="00D3538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19325D3C" w14:textId="41583219" w:rsidR="00D3538F" w:rsidRDefault="00D3538F" w:rsidP="00D3538F">
      <w:r>
        <w:t xml:space="preserve">    </w:t>
      </w:r>
      <w:proofErr w:type="spellStart"/>
      <w:r>
        <w:t>main</w:t>
      </w:r>
      <w:proofErr w:type="spellEnd"/>
      <w:r>
        <w:t>()</w:t>
      </w:r>
    </w:p>
    <w:p w14:paraId="53401038" w14:textId="23A93021" w:rsidR="001C0951" w:rsidRDefault="001C0951" w:rsidP="001C0951">
      <w:pPr>
        <w:pStyle w:val="Ttulo3"/>
      </w:pPr>
      <w:bookmarkStart w:id="24" w:name="_Toc144726802"/>
      <w:r>
        <w:lastRenderedPageBreak/>
        <w:t>Pruebas realizadas</w:t>
      </w:r>
      <w:bookmarkEnd w:id="24"/>
    </w:p>
    <w:p w14:paraId="1FD8CDBF" w14:textId="79808A21" w:rsidR="00720DA1" w:rsidRDefault="00DE3E14" w:rsidP="00D3538F">
      <w:r w:rsidRPr="00DE3E14">
        <w:rPr>
          <w:noProof/>
        </w:rPr>
        <w:drawing>
          <wp:inline distT="0" distB="0" distL="0" distR="0" wp14:anchorId="28AD04FD" wp14:editId="21C3A1BA">
            <wp:extent cx="5431790" cy="6464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236E" w14:textId="6EAC9764" w:rsidR="00DE3E14" w:rsidRDefault="00DE3E14" w:rsidP="00D3538F">
      <w:r w:rsidRPr="00DE3E14">
        <w:rPr>
          <w:noProof/>
        </w:rPr>
        <w:lastRenderedPageBreak/>
        <w:drawing>
          <wp:inline distT="0" distB="0" distL="0" distR="0" wp14:anchorId="6E38C984" wp14:editId="1397C644">
            <wp:extent cx="4744112" cy="371526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940" w14:textId="65B1D3B1" w:rsidR="001C0951" w:rsidRDefault="00B17DDD" w:rsidP="001C0951">
      <w:pPr>
        <w:pStyle w:val="Ttulo1"/>
      </w:pPr>
      <w:bookmarkStart w:id="25" w:name="_Toc144726803"/>
      <w:r>
        <w:t>HTML</w:t>
      </w:r>
      <w:bookmarkEnd w:id="25"/>
    </w:p>
    <w:p w14:paraId="63CE4AA8" w14:textId="58B5E107" w:rsidR="00B17DDD" w:rsidRPr="00D5594D" w:rsidRDefault="00D5594D" w:rsidP="00D5594D">
      <w:pPr>
        <w:pStyle w:val="Ttulo3"/>
        <w:rPr>
          <w:lang w:val="en-US"/>
        </w:rPr>
      </w:pPr>
      <w:bookmarkStart w:id="26" w:name="_Toc144726804"/>
      <w:r w:rsidRPr="00D5594D">
        <w:rPr>
          <w:lang w:val="en-US"/>
        </w:rPr>
        <w:t>Rusa</w:t>
      </w:r>
      <w:bookmarkEnd w:id="26"/>
    </w:p>
    <w:p w14:paraId="7F79959C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>&lt;!DOCTYPE html&gt;</w:t>
      </w:r>
    </w:p>
    <w:p w14:paraId="766D8910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>&lt;html&gt;</w:t>
      </w:r>
    </w:p>
    <w:p w14:paraId="633033B4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>&lt;head&gt;</w:t>
      </w:r>
    </w:p>
    <w:p w14:paraId="4B3C7B33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&lt;title&gt;Multiplicación Rusa&lt;/title&gt;</w:t>
      </w:r>
    </w:p>
    <w:p w14:paraId="6A4F2233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ab/>
        <w:t>&lt;style&gt;</w:t>
      </w:r>
    </w:p>
    <w:p w14:paraId="78DFF416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body {</w:t>
      </w:r>
    </w:p>
    <w:p w14:paraId="42A3EFF8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font-family: Arial, sans-serif;</w:t>
      </w:r>
    </w:p>
    <w:p w14:paraId="2639E03A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margin: 0;</w:t>
      </w:r>
    </w:p>
    <w:p w14:paraId="155BD076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padding: 0;</w:t>
      </w:r>
    </w:p>
    <w:p w14:paraId="7E590BF7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background-color: #f4f4f4;</w:t>
      </w:r>
    </w:p>
    <w:p w14:paraId="392CFF69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lastRenderedPageBreak/>
        <w:t xml:space="preserve">        }</w:t>
      </w:r>
    </w:p>
    <w:p w14:paraId="0E4F4294" w14:textId="77777777" w:rsidR="00D5594D" w:rsidRPr="00D5594D" w:rsidRDefault="00D5594D" w:rsidP="00D5594D">
      <w:pPr>
        <w:rPr>
          <w:lang w:val="en-US"/>
        </w:rPr>
      </w:pPr>
    </w:p>
    <w:p w14:paraId="11B9DCAB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h1 {</w:t>
      </w:r>
    </w:p>
    <w:p w14:paraId="225348BD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text-align: center;</w:t>
      </w:r>
    </w:p>
    <w:p w14:paraId="701A5279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background-color: #3498db;</w:t>
      </w:r>
    </w:p>
    <w:p w14:paraId="3CDAE7AA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color: #fff;</w:t>
      </w:r>
    </w:p>
    <w:p w14:paraId="34F63A67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padding: 20px;</w:t>
      </w:r>
    </w:p>
    <w:p w14:paraId="652B4C7F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}</w:t>
      </w:r>
    </w:p>
    <w:p w14:paraId="49227E20" w14:textId="77777777" w:rsidR="00D5594D" w:rsidRPr="00D5594D" w:rsidRDefault="00D5594D" w:rsidP="00D5594D">
      <w:pPr>
        <w:rPr>
          <w:lang w:val="en-US"/>
        </w:rPr>
      </w:pPr>
    </w:p>
    <w:p w14:paraId="4B4D713C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p {</w:t>
      </w:r>
    </w:p>
    <w:p w14:paraId="74FDDBF1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text-align: center;</w:t>
      </w:r>
    </w:p>
    <w:p w14:paraId="49EBA1E3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margin-top: 20px;</w:t>
      </w:r>
    </w:p>
    <w:p w14:paraId="6FAE6CAF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font-size: 18px;</w:t>
      </w:r>
    </w:p>
    <w:p w14:paraId="118C7302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}</w:t>
      </w:r>
    </w:p>
    <w:p w14:paraId="5424C9E6" w14:textId="77777777" w:rsidR="00D5594D" w:rsidRPr="00D5594D" w:rsidRDefault="00D5594D" w:rsidP="00D5594D">
      <w:pPr>
        <w:rPr>
          <w:lang w:val="en-US"/>
        </w:rPr>
      </w:pPr>
    </w:p>
    <w:p w14:paraId="226262E9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input[type="number"] {</w:t>
      </w:r>
    </w:p>
    <w:p w14:paraId="33793CC4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width: 100px;</w:t>
      </w:r>
    </w:p>
    <w:p w14:paraId="4D1D06EA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padding: 10px;</w:t>
      </w:r>
    </w:p>
    <w:p w14:paraId="6D9F256F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font-size: 16px;</w:t>
      </w:r>
    </w:p>
    <w:p w14:paraId="0D6BF8C8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margin: 10px;</w:t>
      </w:r>
    </w:p>
    <w:p w14:paraId="0233C20A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border: 1px solid #ccc;</w:t>
      </w:r>
    </w:p>
    <w:p w14:paraId="16A7A1A6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border-radius: 5px;</w:t>
      </w:r>
    </w:p>
    <w:p w14:paraId="37F110A2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}</w:t>
      </w:r>
    </w:p>
    <w:p w14:paraId="3617F197" w14:textId="77777777" w:rsidR="00D5594D" w:rsidRPr="00D5594D" w:rsidRDefault="00D5594D" w:rsidP="00D5594D">
      <w:pPr>
        <w:rPr>
          <w:lang w:val="en-US"/>
        </w:rPr>
      </w:pPr>
    </w:p>
    <w:p w14:paraId="4F9C066C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button {</w:t>
      </w:r>
    </w:p>
    <w:p w14:paraId="2FAF2B89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background-color: #3498db;</w:t>
      </w:r>
    </w:p>
    <w:p w14:paraId="6E25F97D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lastRenderedPageBreak/>
        <w:t xml:space="preserve">            color: #fff;</w:t>
      </w:r>
    </w:p>
    <w:p w14:paraId="41E11EA1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padding: 10px 20px;</w:t>
      </w:r>
    </w:p>
    <w:p w14:paraId="7460E7D1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border: none;</w:t>
      </w:r>
    </w:p>
    <w:p w14:paraId="44AA3B41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font-size: 16px;</w:t>
      </w:r>
    </w:p>
    <w:p w14:paraId="51B0100B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cursor: pointer;</w:t>
      </w:r>
    </w:p>
    <w:p w14:paraId="6A645142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border-radius: 5px;</w:t>
      </w:r>
    </w:p>
    <w:p w14:paraId="258E33F5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}</w:t>
      </w:r>
    </w:p>
    <w:p w14:paraId="5B6C15D2" w14:textId="77777777" w:rsidR="00D5594D" w:rsidRPr="00D5594D" w:rsidRDefault="00D5594D" w:rsidP="00D5594D">
      <w:pPr>
        <w:rPr>
          <w:lang w:val="en-US"/>
        </w:rPr>
      </w:pPr>
    </w:p>
    <w:p w14:paraId="5C8DEEA2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button:hover {</w:t>
      </w:r>
    </w:p>
    <w:p w14:paraId="4C08926B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background-color: #2980b9;</w:t>
      </w:r>
    </w:p>
    <w:p w14:paraId="7FE5FD57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}</w:t>
      </w:r>
    </w:p>
    <w:p w14:paraId="3534F714" w14:textId="77777777" w:rsidR="00D5594D" w:rsidRPr="00D5594D" w:rsidRDefault="00D5594D" w:rsidP="00D5594D">
      <w:pPr>
        <w:rPr>
          <w:lang w:val="en-US"/>
        </w:rPr>
      </w:pPr>
    </w:p>
    <w:p w14:paraId="4BF79980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#resultado {</w:t>
      </w:r>
    </w:p>
    <w:p w14:paraId="74C8982B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text-align: center;</w:t>
      </w:r>
    </w:p>
    <w:p w14:paraId="4E828D33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margin-top: 20px;</w:t>
      </w:r>
    </w:p>
    <w:p w14:paraId="016FC6CE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        font-size: 18px;</w:t>
      </w:r>
    </w:p>
    <w:p w14:paraId="382A882E" w14:textId="77777777" w:rsidR="00D5594D" w:rsidRDefault="00D5594D" w:rsidP="00D5594D">
      <w:r w:rsidRPr="00D5594D">
        <w:rPr>
          <w:lang w:val="en-US"/>
        </w:rPr>
        <w:t xml:space="preserve">        </w:t>
      </w:r>
      <w:r>
        <w:t>}</w:t>
      </w:r>
    </w:p>
    <w:p w14:paraId="52B72128" w14:textId="77777777" w:rsidR="00D5594D" w:rsidRDefault="00D5594D" w:rsidP="00D5594D">
      <w:r>
        <w:t xml:space="preserve">    &lt;/</w:t>
      </w:r>
      <w:proofErr w:type="spellStart"/>
      <w:r>
        <w:t>style</w:t>
      </w:r>
      <w:proofErr w:type="spellEnd"/>
      <w:r>
        <w:t>&gt;</w:t>
      </w:r>
    </w:p>
    <w:p w14:paraId="567FD5AB" w14:textId="77777777" w:rsidR="00D5594D" w:rsidRDefault="00D5594D" w:rsidP="00D5594D">
      <w:r>
        <w:t>&lt;/head&gt;</w:t>
      </w:r>
    </w:p>
    <w:p w14:paraId="0134EEAC" w14:textId="77777777" w:rsidR="00D5594D" w:rsidRDefault="00D5594D" w:rsidP="00D5594D">
      <w:r>
        <w:t>&lt;</w:t>
      </w:r>
      <w:proofErr w:type="spellStart"/>
      <w:r>
        <w:t>body</w:t>
      </w:r>
      <w:proofErr w:type="spellEnd"/>
      <w:r>
        <w:t>&gt;</w:t>
      </w:r>
    </w:p>
    <w:p w14:paraId="66B4DF06" w14:textId="77777777" w:rsidR="00D5594D" w:rsidRDefault="00D5594D" w:rsidP="00D5594D">
      <w:r>
        <w:t xml:space="preserve">    &lt;h1&gt;Multiplicación Rusa&lt;/h1&gt;</w:t>
      </w:r>
    </w:p>
    <w:p w14:paraId="43DCDF45" w14:textId="77777777" w:rsidR="00D5594D" w:rsidRDefault="00D5594D" w:rsidP="00D5594D">
      <w:r>
        <w:t xml:space="preserve">    &lt;p&gt;Ingrese dos números enteros:&lt;/p&gt;</w:t>
      </w:r>
    </w:p>
    <w:p w14:paraId="0B6E2333" w14:textId="77777777" w:rsidR="00D5594D" w:rsidRPr="00D5594D" w:rsidRDefault="00D5594D" w:rsidP="00D5594D">
      <w:pPr>
        <w:rPr>
          <w:lang w:val="en-US"/>
        </w:rPr>
      </w:pPr>
      <w:r>
        <w:t xml:space="preserve">    </w:t>
      </w:r>
      <w:r w:rsidRPr="00D5594D">
        <w:rPr>
          <w:lang w:val="en-US"/>
        </w:rPr>
        <w:t>&lt;input type="number" id="numero1"&gt;</w:t>
      </w:r>
    </w:p>
    <w:p w14:paraId="1B4919CC" w14:textId="77777777" w:rsidR="00D5594D" w:rsidRPr="00D5594D" w:rsidRDefault="00D5594D" w:rsidP="00D5594D">
      <w:pPr>
        <w:rPr>
          <w:lang w:val="en-US"/>
        </w:rPr>
      </w:pPr>
      <w:r w:rsidRPr="00D5594D">
        <w:rPr>
          <w:lang w:val="en-US"/>
        </w:rPr>
        <w:t xml:space="preserve">    &lt;input type="number" id="numero2"&gt;</w:t>
      </w:r>
    </w:p>
    <w:p w14:paraId="5E6F5869" w14:textId="77777777" w:rsidR="00D5594D" w:rsidRDefault="00D5594D" w:rsidP="00D5594D">
      <w:r w:rsidRPr="00D5594D">
        <w:rPr>
          <w:lang w:val="en-US"/>
        </w:rPr>
        <w:t xml:space="preserve">  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calcularMultiplicacionRusa</w:t>
      </w:r>
      <w:proofErr w:type="spellEnd"/>
      <w:r>
        <w:t>()"&gt;Calcular&lt;/</w:t>
      </w:r>
      <w:proofErr w:type="spellStart"/>
      <w:r>
        <w:t>button</w:t>
      </w:r>
      <w:proofErr w:type="spellEnd"/>
      <w:r>
        <w:t>&gt;</w:t>
      </w:r>
    </w:p>
    <w:p w14:paraId="709FA1E9" w14:textId="77777777" w:rsidR="00D5594D" w:rsidRDefault="00D5594D" w:rsidP="00D5594D">
      <w:r>
        <w:t xml:space="preserve">    &lt;div id="resultado"&gt;&lt;/div&gt;</w:t>
      </w:r>
    </w:p>
    <w:p w14:paraId="37136BD2" w14:textId="77777777" w:rsidR="00D5594D" w:rsidRDefault="00D5594D" w:rsidP="00D5594D"/>
    <w:p w14:paraId="7F1C1AA5" w14:textId="77777777" w:rsidR="00D5594D" w:rsidRDefault="00D5594D" w:rsidP="00D5594D">
      <w:r>
        <w:t xml:space="preserve">    &lt;script&gt;</w:t>
      </w:r>
    </w:p>
    <w:p w14:paraId="74373774" w14:textId="77777777" w:rsidR="00D5594D" w:rsidRDefault="00D5594D" w:rsidP="00D5594D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calcularMultiplicacionRusa</w:t>
      </w:r>
      <w:proofErr w:type="spellEnd"/>
      <w:r>
        <w:t>() {</w:t>
      </w:r>
    </w:p>
    <w:p w14:paraId="055765BD" w14:textId="77777777" w:rsidR="00D5594D" w:rsidRDefault="00D5594D" w:rsidP="00D5594D">
      <w:r>
        <w:t xml:space="preserve">            // Obtener los números ingresados por el usuario</w:t>
      </w:r>
    </w:p>
    <w:p w14:paraId="04E6BC3C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inputNumero1 = </w:t>
      </w:r>
      <w:proofErr w:type="spellStart"/>
      <w:r>
        <w:t>document.getElementById</w:t>
      </w:r>
      <w:proofErr w:type="spellEnd"/>
      <w:r>
        <w:t>("numero1");</w:t>
      </w:r>
    </w:p>
    <w:p w14:paraId="22D00298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inputNumero2 = </w:t>
      </w:r>
      <w:proofErr w:type="spellStart"/>
      <w:r>
        <w:t>document.getElementById</w:t>
      </w:r>
      <w:proofErr w:type="spellEnd"/>
      <w:r>
        <w:t>("numero2");</w:t>
      </w:r>
    </w:p>
    <w:p w14:paraId="21004EEC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multiplicando = </w:t>
      </w:r>
      <w:proofErr w:type="spellStart"/>
      <w:r>
        <w:t>parseInt</w:t>
      </w:r>
      <w:proofErr w:type="spellEnd"/>
      <w:r>
        <w:t>(inputNumero1.value);</w:t>
      </w:r>
    </w:p>
    <w:p w14:paraId="23E07513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multiplicador = </w:t>
      </w:r>
      <w:proofErr w:type="spellStart"/>
      <w:r>
        <w:t>parseInt</w:t>
      </w:r>
      <w:proofErr w:type="spellEnd"/>
      <w:r>
        <w:t>(inputNumero2.value);</w:t>
      </w:r>
    </w:p>
    <w:p w14:paraId="74F81C5C" w14:textId="77777777" w:rsidR="00D5594D" w:rsidRDefault="00D5594D" w:rsidP="00D5594D"/>
    <w:p w14:paraId="6D64FA0B" w14:textId="77777777" w:rsidR="00D5594D" w:rsidRDefault="00D5594D" w:rsidP="00D5594D">
      <w:r>
        <w:t xml:space="preserve">            // Validar que se hayan ingresado números enteros positivos</w:t>
      </w:r>
    </w:p>
    <w:p w14:paraId="55D96551" w14:textId="77777777" w:rsidR="00D5594D" w:rsidRDefault="00D5594D" w:rsidP="00D5594D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 xml:space="preserve">(multiplicando) || </w:t>
      </w:r>
      <w:proofErr w:type="spellStart"/>
      <w:r>
        <w:t>isNaN</w:t>
      </w:r>
      <w:proofErr w:type="spellEnd"/>
      <w:r>
        <w:t>(multiplicador) || multiplicando &lt; 0 || multiplicador &lt; 0) {</w:t>
      </w:r>
    </w:p>
    <w:p w14:paraId="1010AEDE" w14:textId="77777777" w:rsidR="00D5594D" w:rsidRDefault="00D5594D" w:rsidP="00D5594D">
      <w:r>
        <w:t xml:space="preserve">                </w:t>
      </w:r>
      <w:proofErr w:type="spellStart"/>
      <w:r>
        <w:t>alert</w:t>
      </w:r>
      <w:proofErr w:type="spellEnd"/>
      <w:r>
        <w:t>("Por favor, ingrese dos números enteros positivos.");</w:t>
      </w:r>
    </w:p>
    <w:p w14:paraId="6B113757" w14:textId="77777777" w:rsidR="00D5594D" w:rsidRDefault="00D5594D" w:rsidP="00D5594D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0E84E365" w14:textId="77777777" w:rsidR="00D5594D" w:rsidRDefault="00D5594D" w:rsidP="00D5594D">
      <w:r>
        <w:t xml:space="preserve">            }</w:t>
      </w:r>
    </w:p>
    <w:p w14:paraId="1B1444A1" w14:textId="77777777" w:rsidR="00D5594D" w:rsidRDefault="00D5594D" w:rsidP="00D5594D"/>
    <w:p w14:paraId="73998B09" w14:textId="77777777" w:rsidR="00D5594D" w:rsidRDefault="00D5594D" w:rsidP="00D5594D">
      <w:r>
        <w:t xml:space="preserve">            // Inicializar el proceso de multiplicación rusa</w:t>
      </w:r>
    </w:p>
    <w:p w14:paraId="6477BB19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proceso = [];</w:t>
      </w:r>
    </w:p>
    <w:p w14:paraId="60519E66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resultado = 0;</w:t>
      </w:r>
    </w:p>
    <w:p w14:paraId="3636939C" w14:textId="77777777" w:rsidR="00D5594D" w:rsidRDefault="00D5594D" w:rsidP="00D5594D"/>
    <w:p w14:paraId="66C9985E" w14:textId="77777777" w:rsidR="00D5594D" w:rsidRDefault="00D5594D" w:rsidP="00D5594D">
      <w:r>
        <w:t xml:space="preserve">            // Realizar la multiplicación rusa</w:t>
      </w:r>
    </w:p>
    <w:p w14:paraId="5EE7400A" w14:textId="77777777" w:rsidR="00D5594D" w:rsidRDefault="00D5594D" w:rsidP="00D5594D">
      <w:r>
        <w:t xml:space="preserve">            </w:t>
      </w:r>
      <w:proofErr w:type="spellStart"/>
      <w:r>
        <w:t>while</w:t>
      </w:r>
      <w:proofErr w:type="spellEnd"/>
      <w:r>
        <w:t xml:space="preserve"> (multiplicando &gt; 0) {</w:t>
      </w:r>
    </w:p>
    <w:p w14:paraId="68909D11" w14:textId="77777777" w:rsidR="00D5594D" w:rsidRDefault="00D5594D" w:rsidP="00D5594D">
      <w:r>
        <w:t xml:space="preserve">                </w:t>
      </w:r>
      <w:proofErr w:type="spellStart"/>
      <w:r>
        <w:t>if</w:t>
      </w:r>
      <w:proofErr w:type="spellEnd"/>
      <w:r>
        <w:t xml:space="preserve"> (multiplicando % 2 !== 0) {</w:t>
      </w:r>
    </w:p>
    <w:p w14:paraId="0EE6826D" w14:textId="77777777" w:rsidR="00D5594D" w:rsidRDefault="00D5594D" w:rsidP="00D5594D">
      <w:r>
        <w:t xml:space="preserve">                    </w:t>
      </w:r>
      <w:proofErr w:type="spellStart"/>
      <w:r>
        <w:t>proceso.push</w:t>
      </w:r>
      <w:proofErr w:type="spellEnd"/>
      <w:r>
        <w:t>(`${multiplicador} (duplicado)`);</w:t>
      </w:r>
    </w:p>
    <w:p w14:paraId="3C263CA1" w14:textId="77777777" w:rsidR="00D5594D" w:rsidRDefault="00D5594D" w:rsidP="00D5594D">
      <w:r>
        <w:t xml:space="preserve">                    resultado += multiplicador;</w:t>
      </w:r>
    </w:p>
    <w:p w14:paraId="21F0CCB3" w14:textId="77777777" w:rsidR="00D5594D" w:rsidRDefault="00D5594D" w:rsidP="00D5594D">
      <w:r>
        <w:t xml:space="preserve">                }</w:t>
      </w:r>
    </w:p>
    <w:p w14:paraId="2DE9AB32" w14:textId="77777777" w:rsidR="00D5594D" w:rsidRDefault="00D5594D" w:rsidP="00D5594D">
      <w:r>
        <w:t xml:space="preserve">                multiplicando = </w:t>
      </w:r>
      <w:proofErr w:type="spellStart"/>
      <w:r>
        <w:t>Math.floor</w:t>
      </w:r>
      <w:proofErr w:type="spellEnd"/>
      <w:r>
        <w:t>(multiplicando / 2);</w:t>
      </w:r>
    </w:p>
    <w:p w14:paraId="78597188" w14:textId="77777777" w:rsidR="00D5594D" w:rsidRDefault="00D5594D" w:rsidP="00D5594D">
      <w:r>
        <w:lastRenderedPageBreak/>
        <w:t xml:space="preserve">                multiplicador *= 2;</w:t>
      </w:r>
    </w:p>
    <w:p w14:paraId="1A655C7B" w14:textId="77777777" w:rsidR="00D5594D" w:rsidRDefault="00D5594D" w:rsidP="00D5594D">
      <w:r>
        <w:t xml:space="preserve">            }</w:t>
      </w:r>
    </w:p>
    <w:p w14:paraId="3D9987B7" w14:textId="77777777" w:rsidR="00D5594D" w:rsidRDefault="00D5594D" w:rsidP="00D5594D"/>
    <w:p w14:paraId="45F857B0" w14:textId="77777777" w:rsidR="00D5594D" w:rsidRDefault="00D5594D" w:rsidP="00D5594D">
      <w:r>
        <w:t xml:space="preserve">            // Mostrar el proceso y el resultado</w:t>
      </w:r>
    </w:p>
    <w:p w14:paraId="6348DD77" w14:textId="77777777" w:rsidR="00D5594D" w:rsidRDefault="00D5594D" w:rsidP="00D5594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("resultado");</w:t>
      </w:r>
    </w:p>
    <w:p w14:paraId="7D6518F6" w14:textId="77777777" w:rsidR="00D5594D" w:rsidRDefault="00D5594D" w:rsidP="00D5594D">
      <w:r>
        <w:t xml:space="preserve">            </w:t>
      </w:r>
      <w:proofErr w:type="spellStart"/>
      <w:r>
        <w:t>resultadoDiv.innerHTML</w:t>
      </w:r>
      <w:proofErr w:type="spellEnd"/>
      <w:r>
        <w:t xml:space="preserve"> = `&lt;p&gt;Proceso:&lt;/p&gt;&lt;</w:t>
      </w:r>
      <w:proofErr w:type="spellStart"/>
      <w:r>
        <w:t>ul</w:t>
      </w:r>
      <w:proofErr w:type="spellEnd"/>
      <w:r>
        <w:t>&gt;${</w:t>
      </w:r>
      <w:proofErr w:type="spellStart"/>
      <w:r>
        <w:t>proceso.map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`&lt;li&gt;${</w:t>
      </w:r>
      <w:proofErr w:type="spellStart"/>
      <w:r>
        <w:t>item</w:t>
      </w:r>
      <w:proofErr w:type="spellEnd"/>
      <w:r>
        <w:t>}&lt;/li&gt;`).</w:t>
      </w:r>
      <w:proofErr w:type="spellStart"/>
      <w:r>
        <w:t>join</w:t>
      </w:r>
      <w:proofErr w:type="spellEnd"/>
      <w:r>
        <w:t>("")}&lt;/</w:t>
      </w:r>
      <w:proofErr w:type="spellStart"/>
      <w:r>
        <w:t>ul</w:t>
      </w:r>
      <w:proofErr w:type="spellEnd"/>
      <w:r>
        <w:t>&gt;&lt;p&gt;Resultado: ${resultado}&lt;/p&gt;`;</w:t>
      </w:r>
    </w:p>
    <w:p w14:paraId="2A7B8370" w14:textId="77777777" w:rsidR="00D5594D" w:rsidRDefault="00D5594D" w:rsidP="00D5594D">
      <w:r>
        <w:t xml:space="preserve">        }</w:t>
      </w:r>
    </w:p>
    <w:p w14:paraId="5F6E3315" w14:textId="77777777" w:rsidR="00D5594D" w:rsidRDefault="00D5594D" w:rsidP="00D5594D">
      <w:r>
        <w:t xml:space="preserve">    &lt;/script&gt;</w:t>
      </w:r>
    </w:p>
    <w:p w14:paraId="21AA8CD7" w14:textId="77777777" w:rsidR="00D5594D" w:rsidRDefault="00D5594D" w:rsidP="00D5594D">
      <w:r>
        <w:t>&lt;/</w:t>
      </w:r>
      <w:proofErr w:type="spellStart"/>
      <w:r>
        <w:t>body</w:t>
      </w:r>
      <w:proofErr w:type="spellEnd"/>
      <w:r>
        <w:t>&gt;</w:t>
      </w:r>
    </w:p>
    <w:p w14:paraId="7D6DED9D" w14:textId="26E9D046" w:rsidR="00D5594D" w:rsidRDefault="00D5594D" w:rsidP="00D5594D">
      <w:r>
        <w:t>&lt;/</w:t>
      </w:r>
      <w:proofErr w:type="spellStart"/>
      <w:r>
        <w:t>html</w:t>
      </w:r>
      <w:proofErr w:type="spellEnd"/>
      <w:r>
        <w:t>&gt;</w:t>
      </w:r>
    </w:p>
    <w:p w14:paraId="6D6F90AD" w14:textId="6A22B05C" w:rsidR="00D5594D" w:rsidRPr="00C5338A" w:rsidRDefault="00C5338A" w:rsidP="00C5338A">
      <w:pPr>
        <w:pStyle w:val="Ttulo3"/>
        <w:rPr>
          <w:lang w:val="en-US"/>
        </w:rPr>
      </w:pPr>
      <w:bookmarkStart w:id="27" w:name="_Toc144726805"/>
      <w:r w:rsidRPr="00C5338A">
        <w:rPr>
          <w:lang w:val="en-US"/>
        </w:rPr>
        <w:t>Kaprekar</w:t>
      </w:r>
      <w:bookmarkEnd w:id="27"/>
    </w:p>
    <w:p w14:paraId="2387EAC9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>&lt;!DOCTYPE html&gt;</w:t>
      </w:r>
    </w:p>
    <w:p w14:paraId="3046E3E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>&lt;html&gt;</w:t>
      </w:r>
    </w:p>
    <w:p w14:paraId="2AA3032B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>&lt;head&gt;</w:t>
      </w:r>
    </w:p>
    <w:p w14:paraId="4ABD5D11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&lt;title&gt;Constante de Kaprekar&lt;/title&gt;</w:t>
      </w:r>
    </w:p>
    <w:p w14:paraId="5DA823D9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ab/>
        <w:t>&lt;style&gt;</w:t>
      </w:r>
    </w:p>
    <w:p w14:paraId="16743166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body {</w:t>
      </w:r>
    </w:p>
    <w:p w14:paraId="0297C94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font-family: Arial, sans-serif;</w:t>
      </w:r>
    </w:p>
    <w:p w14:paraId="14129878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margin: 0;</w:t>
      </w:r>
    </w:p>
    <w:p w14:paraId="286FF2FD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padding: 0;</w:t>
      </w:r>
    </w:p>
    <w:p w14:paraId="69C991A6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background-color: #f4f4f4;</w:t>
      </w:r>
    </w:p>
    <w:p w14:paraId="74E580EB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238F9BA1" w14:textId="77777777" w:rsidR="00C5338A" w:rsidRPr="00C5338A" w:rsidRDefault="00C5338A" w:rsidP="00C5338A">
      <w:pPr>
        <w:rPr>
          <w:lang w:val="en-US"/>
        </w:rPr>
      </w:pPr>
    </w:p>
    <w:p w14:paraId="57522476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h1 {</w:t>
      </w:r>
    </w:p>
    <w:p w14:paraId="054DACD2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text-align: center;</w:t>
      </w:r>
    </w:p>
    <w:p w14:paraId="0FEBA1A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background-color: #3498db;</w:t>
      </w:r>
    </w:p>
    <w:p w14:paraId="5DA4267A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lastRenderedPageBreak/>
        <w:t xml:space="preserve">            color: #fff;</w:t>
      </w:r>
    </w:p>
    <w:p w14:paraId="7D650EBA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padding: 20px;</w:t>
      </w:r>
    </w:p>
    <w:p w14:paraId="28F2F1CE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0B33259C" w14:textId="77777777" w:rsidR="00C5338A" w:rsidRPr="00C5338A" w:rsidRDefault="00C5338A" w:rsidP="00C5338A">
      <w:pPr>
        <w:rPr>
          <w:lang w:val="en-US"/>
        </w:rPr>
      </w:pPr>
    </w:p>
    <w:p w14:paraId="443686D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p {</w:t>
      </w:r>
    </w:p>
    <w:p w14:paraId="7AE0F18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text-align: center;</w:t>
      </w:r>
    </w:p>
    <w:p w14:paraId="229DA932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margin-top: 20px;</w:t>
      </w:r>
    </w:p>
    <w:p w14:paraId="1570BA02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font-size: 18px;</w:t>
      </w:r>
    </w:p>
    <w:p w14:paraId="209CA636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34A12409" w14:textId="77777777" w:rsidR="00C5338A" w:rsidRPr="00C5338A" w:rsidRDefault="00C5338A" w:rsidP="00C5338A">
      <w:pPr>
        <w:rPr>
          <w:lang w:val="en-US"/>
        </w:rPr>
      </w:pPr>
    </w:p>
    <w:p w14:paraId="24F02C83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input[type="number"] {</w:t>
      </w:r>
    </w:p>
    <w:p w14:paraId="2CE85CC2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width: 100px;</w:t>
      </w:r>
    </w:p>
    <w:p w14:paraId="693B36AC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padding: 10px;</w:t>
      </w:r>
    </w:p>
    <w:p w14:paraId="1FAD472B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font-size: 16px;</w:t>
      </w:r>
    </w:p>
    <w:p w14:paraId="558FF89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margin: 10px;</w:t>
      </w:r>
    </w:p>
    <w:p w14:paraId="0F3F9225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border: 1px solid #ccc;</w:t>
      </w:r>
    </w:p>
    <w:p w14:paraId="14D64327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border-radius: 5px;</w:t>
      </w:r>
    </w:p>
    <w:p w14:paraId="7ADADAF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391072CE" w14:textId="77777777" w:rsidR="00C5338A" w:rsidRPr="00C5338A" w:rsidRDefault="00C5338A" w:rsidP="00C5338A">
      <w:pPr>
        <w:rPr>
          <w:lang w:val="en-US"/>
        </w:rPr>
      </w:pPr>
    </w:p>
    <w:p w14:paraId="47112094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button {</w:t>
      </w:r>
    </w:p>
    <w:p w14:paraId="771B9C23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background-color: #3498db;</w:t>
      </w:r>
    </w:p>
    <w:p w14:paraId="7941EAC4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color: #fff;</w:t>
      </w:r>
    </w:p>
    <w:p w14:paraId="70D84B6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padding: 10px 20px;</w:t>
      </w:r>
    </w:p>
    <w:p w14:paraId="34D08A8D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border: none;</w:t>
      </w:r>
    </w:p>
    <w:p w14:paraId="3F60139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font-size: 16px;</w:t>
      </w:r>
    </w:p>
    <w:p w14:paraId="63DD90C7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cursor: pointer;</w:t>
      </w:r>
    </w:p>
    <w:p w14:paraId="46081036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lastRenderedPageBreak/>
        <w:t xml:space="preserve">            border-radius: 5px;</w:t>
      </w:r>
    </w:p>
    <w:p w14:paraId="3E62D35D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70537844" w14:textId="77777777" w:rsidR="00C5338A" w:rsidRPr="00C5338A" w:rsidRDefault="00C5338A" w:rsidP="00C5338A">
      <w:pPr>
        <w:rPr>
          <w:lang w:val="en-US"/>
        </w:rPr>
      </w:pPr>
    </w:p>
    <w:p w14:paraId="4D39AE9B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button:hover {</w:t>
      </w:r>
    </w:p>
    <w:p w14:paraId="38EC4B59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background-color: #2980b9;</w:t>
      </w:r>
    </w:p>
    <w:p w14:paraId="5C136368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6ED970F5" w14:textId="77777777" w:rsidR="00C5338A" w:rsidRPr="00C5338A" w:rsidRDefault="00C5338A" w:rsidP="00C5338A">
      <w:pPr>
        <w:rPr>
          <w:lang w:val="en-US"/>
        </w:rPr>
      </w:pPr>
    </w:p>
    <w:p w14:paraId="26CF6197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#resultado {</w:t>
      </w:r>
    </w:p>
    <w:p w14:paraId="7CDF979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text-align: center;</w:t>
      </w:r>
    </w:p>
    <w:p w14:paraId="28C8B0B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margin-top: 20px;</w:t>
      </w:r>
    </w:p>
    <w:p w14:paraId="362F2894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font-size: 18px;</w:t>
      </w:r>
    </w:p>
    <w:p w14:paraId="4A348B09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}</w:t>
      </w:r>
    </w:p>
    <w:p w14:paraId="5CC6A6DE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&lt;/style&gt;</w:t>
      </w:r>
    </w:p>
    <w:p w14:paraId="4BFC813E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>&lt;/head&gt;</w:t>
      </w:r>
    </w:p>
    <w:p w14:paraId="30F70543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>&lt;body&gt;</w:t>
      </w:r>
    </w:p>
    <w:p w14:paraId="0F9197BC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&lt;h1&gt;Constante de Kaprekar&lt;/h1&gt;</w:t>
      </w:r>
    </w:p>
    <w:p w14:paraId="5F76CA35" w14:textId="77777777" w:rsidR="00C5338A" w:rsidRDefault="00C5338A" w:rsidP="00C5338A">
      <w:r w:rsidRPr="00C5338A">
        <w:rPr>
          <w:lang w:val="en-US"/>
        </w:rPr>
        <w:t xml:space="preserve">    </w:t>
      </w:r>
      <w:r>
        <w:t>&lt;p&gt;Ingrese un número de cuatro dígitos:&lt;/p&gt;</w:t>
      </w:r>
    </w:p>
    <w:p w14:paraId="6B3834F5" w14:textId="77777777" w:rsidR="00C5338A" w:rsidRPr="00C5338A" w:rsidRDefault="00C5338A" w:rsidP="00C5338A">
      <w:pPr>
        <w:rPr>
          <w:lang w:val="en-US"/>
        </w:rPr>
      </w:pPr>
      <w:r>
        <w:t xml:space="preserve">    </w:t>
      </w:r>
      <w:r w:rsidRPr="00C5338A">
        <w:rPr>
          <w:lang w:val="en-US"/>
        </w:rPr>
        <w:t>&lt;input type="number" id="numero" min="1000" max="9999"&gt;</w:t>
      </w:r>
    </w:p>
    <w:p w14:paraId="665495CF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&lt;button onclick="calcularKaprekar()"&gt;Calcular&lt;/button&gt;</w:t>
      </w:r>
    </w:p>
    <w:p w14:paraId="56041B50" w14:textId="77777777" w:rsidR="00C5338A" w:rsidRDefault="00C5338A" w:rsidP="00C5338A">
      <w:r w:rsidRPr="00C5338A">
        <w:rPr>
          <w:lang w:val="en-US"/>
        </w:rPr>
        <w:t xml:space="preserve">    </w:t>
      </w:r>
      <w:r>
        <w:t>&lt;div id="resultado"&gt;&lt;/div&gt;</w:t>
      </w:r>
    </w:p>
    <w:p w14:paraId="7698A23A" w14:textId="77777777" w:rsidR="00C5338A" w:rsidRDefault="00C5338A" w:rsidP="00C5338A"/>
    <w:p w14:paraId="589486ED" w14:textId="77777777" w:rsidR="00C5338A" w:rsidRDefault="00C5338A" w:rsidP="00C5338A">
      <w:r>
        <w:t xml:space="preserve">    &lt;script&gt;</w:t>
      </w:r>
    </w:p>
    <w:p w14:paraId="550915AD" w14:textId="77777777" w:rsidR="00C5338A" w:rsidRDefault="00C5338A" w:rsidP="00C5338A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calcularKaprekar</w:t>
      </w:r>
      <w:proofErr w:type="spellEnd"/>
      <w:r>
        <w:t>() {</w:t>
      </w:r>
    </w:p>
    <w:p w14:paraId="5891770C" w14:textId="77777777" w:rsidR="00C5338A" w:rsidRDefault="00C5338A" w:rsidP="00C5338A">
      <w:r>
        <w:t xml:space="preserve">            // Obtener el número ingresado por el usuario</w:t>
      </w:r>
    </w:p>
    <w:p w14:paraId="5F90E219" w14:textId="77777777" w:rsidR="00C5338A" w:rsidRDefault="00C5338A" w:rsidP="00C5338A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inputNumero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("numero");</w:t>
      </w:r>
    </w:p>
    <w:p w14:paraId="543EB1A5" w14:textId="77777777" w:rsidR="00C5338A" w:rsidRDefault="00C5338A" w:rsidP="00C5338A">
      <w:r>
        <w:t xml:space="preserve">            </w:t>
      </w:r>
      <w:proofErr w:type="spellStart"/>
      <w:r>
        <w:t>var</w:t>
      </w:r>
      <w:proofErr w:type="spellEnd"/>
      <w:r>
        <w:t xml:space="preserve"> numero = </w:t>
      </w:r>
      <w:proofErr w:type="spellStart"/>
      <w:r>
        <w:t>parseInt</w:t>
      </w:r>
      <w:proofErr w:type="spellEnd"/>
      <w:r>
        <w:t>(</w:t>
      </w:r>
      <w:proofErr w:type="spellStart"/>
      <w:r>
        <w:t>inputNumero.value</w:t>
      </w:r>
      <w:proofErr w:type="spellEnd"/>
      <w:r>
        <w:t>);</w:t>
      </w:r>
    </w:p>
    <w:p w14:paraId="0431FB9C" w14:textId="77777777" w:rsidR="00C5338A" w:rsidRDefault="00C5338A" w:rsidP="00C5338A"/>
    <w:p w14:paraId="0C8E3C08" w14:textId="77777777" w:rsidR="00C5338A" w:rsidRDefault="00C5338A" w:rsidP="00C5338A">
      <w:r>
        <w:t xml:space="preserve">            // Validar que se haya ingresado un número de cuatro dígitos</w:t>
      </w:r>
    </w:p>
    <w:p w14:paraId="47A1C6C3" w14:textId="77777777" w:rsidR="00C5338A" w:rsidRDefault="00C5338A" w:rsidP="00C5338A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(numero) || numero &lt; 1000 || numero &gt; 9999) {</w:t>
      </w:r>
    </w:p>
    <w:p w14:paraId="24530819" w14:textId="77777777" w:rsidR="00C5338A" w:rsidRDefault="00C5338A" w:rsidP="00C5338A">
      <w:r>
        <w:t xml:space="preserve">                </w:t>
      </w:r>
      <w:proofErr w:type="spellStart"/>
      <w:r>
        <w:t>alert</w:t>
      </w:r>
      <w:proofErr w:type="spellEnd"/>
      <w:r>
        <w:t>("Por favor, ingrese un número de cuatro dígitos válido.");</w:t>
      </w:r>
    </w:p>
    <w:p w14:paraId="206A7815" w14:textId="77777777" w:rsidR="00C5338A" w:rsidRDefault="00C5338A" w:rsidP="00C5338A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2F8D7EAB" w14:textId="77777777" w:rsidR="00C5338A" w:rsidRDefault="00C5338A" w:rsidP="00C5338A">
      <w:r>
        <w:t xml:space="preserve">            }</w:t>
      </w:r>
    </w:p>
    <w:p w14:paraId="62413312" w14:textId="77777777" w:rsidR="00C5338A" w:rsidRDefault="00C5338A" w:rsidP="00C5338A"/>
    <w:p w14:paraId="7A512848" w14:textId="77777777" w:rsidR="00C5338A" w:rsidRDefault="00C5338A" w:rsidP="00C5338A">
      <w:r>
        <w:t xml:space="preserve">            // Calcular la constante de </w:t>
      </w:r>
      <w:proofErr w:type="spellStart"/>
      <w:r>
        <w:t>Kaprekar</w:t>
      </w:r>
      <w:proofErr w:type="spellEnd"/>
      <w:r>
        <w:t xml:space="preserve"> y guardar las iteraciones</w:t>
      </w:r>
    </w:p>
    <w:p w14:paraId="16833DD5" w14:textId="77777777" w:rsidR="00C5338A" w:rsidRPr="00C5338A" w:rsidRDefault="00C5338A" w:rsidP="00C5338A">
      <w:pPr>
        <w:rPr>
          <w:lang w:val="en-US"/>
        </w:rPr>
      </w:pPr>
      <w:r>
        <w:t xml:space="preserve">            </w:t>
      </w:r>
      <w:r w:rsidRPr="00C5338A">
        <w:rPr>
          <w:lang w:val="en-US"/>
        </w:rPr>
        <w:t>var iteraciones = [];</w:t>
      </w:r>
    </w:p>
    <w:p w14:paraId="43E7C89B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while (numero !== 6174) {</w:t>
      </w:r>
    </w:p>
    <w:p w14:paraId="2E07ACF0" w14:textId="77777777" w:rsidR="00C5338A" w:rsidRPr="00C5338A" w:rsidRDefault="00C5338A" w:rsidP="00C5338A">
      <w:pPr>
        <w:rPr>
          <w:lang w:val="en-US"/>
        </w:rPr>
      </w:pPr>
      <w:r w:rsidRPr="00C5338A">
        <w:rPr>
          <w:lang w:val="en-US"/>
        </w:rPr>
        <w:t xml:space="preserve">                var ascendente = String(numero).split('').sort().join('');</w:t>
      </w:r>
    </w:p>
    <w:p w14:paraId="778249BA" w14:textId="77777777" w:rsidR="00C5338A" w:rsidRDefault="00C5338A" w:rsidP="00C5338A">
      <w:r w:rsidRPr="00C5338A">
        <w:rPr>
          <w:lang w:val="en-US"/>
        </w:rPr>
        <w:t xml:space="preserve">                </w:t>
      </w:r>
      <w:proofErr w:type="spellStart"/>
      <w:r>
        <w:t>var</w:t>
      </w:r>
      <w:proofErr w:type="spellEnd"/>
      <w:r>
        <w:t xml:space="preserve"> descendente = </w:t>
      </w:r>
      <w:proofErr w:type="spellStart"/>
      <w:r>
        <w:t>ascendente.split</w:t>
      </w:r>
      <w:proofErr w:type="spellEnd"/>
      <w:r>
        <w:t>('').reverse().</w:t>
      </w:r>
      <w:proofErr w:type="spellStart"/>
      <w:r>
        <w:t>join</w:t>
      </w:r>
      <w:proofErr w:type="spellEnd"/>
      <w:r>
        <w:t>('');</w:t>
      </w:r>
    </w:p>
    <w:p w14:paraId="5C535CE7" w14:textId="77777777" w:rsidR="00C5338A" w:rsidRDefault="00C5338A" w:rsidP="00C5338A">
      <w:r>
        <w:t xml:space="preserve">                numero = </w:t>
      </w:r>
      <w:proofErr w:type="spellStart"/>
      <w:r>
        <w:t>parseInt</w:t>
      </w:r>
      <w:proofErr w:type="spellEnd"/>
      <w:r>
        <w:t xml:space="preserve">(descendente) - </w:t>
      </w:r>
      <w:proofErr w:type="spellStart"/>
      <w:r>
        <w:t>parseInt</w:t>
      </w:r>
      <w:proofErr w:type="spellEnd"/>
      <w:r>
        <w:t>(ascendente);</w:t>
      </w:r>
    </w:p>
    <w:p w14:paraId="051FFF56" w14:textId="77777777" w:rsidR="00C5338A" w:rsidRDefault="00C5338A" w:rsidP="00C5338A">
      <w:r>
        <w:t xml:space="preserve">                </w:t>
      </w:r>
      <w:proofErr w:type="spellStart"/>
      <w:r>
        <w:t>iteraciones.push</w:t>
      </w:r>
      <w:proofErr w:type="spellEnd"/>
      <w:r>
        <w:t>(numero);</w:t>
      </w:r>
    </w:p>
    <w:p w14:paraId="37932B8F" w14:textId="77777777" w:rsidR="00C5338A" w:rsidRDefault="00C5338A" w:rsidP="00C5338A">
      <w:r>
        <w:t xml:space="preserve">            }</w:t>
      </w:r>
    </w:p>
    <w:p w14:paraId="23FAD1F6" w14:textId="77777777" w:rsidR="00C5338A" w:rsidRDefault="00C5338A" w:rsidP="00C5338A"/>
    <w:p w14:paraId="68558901" w14:textId="77777777" w:rsidR="00C5338A" w:rsidRDefault="00C5338A" w:rsidP="00C5338A">
      <w:r>
        <w:t xml:space="preserve">            // Mostrar las iteraciones en el resultado</w:t>
      </w:r>
    </w:p>
    <w:p w14:paraId="3475E5DF" w14:textId="77777777" w:rsidR="00C5338A" w:rsidRDefault="00C5338A" w:rsidP="00C5338A">
      <w:r>
        <w:t xml:space="preserve">            </w:t>
      </w:r>
      <w:proofErr w:type="spellStart"/>
      <w:r>
        <w:t>var</w:t>
      </w:r>
      <w:proofErr w:type="spellEnd"/>
      <w:r>
        <w:t xml:space="preserve"> resultado = </w:t>
      </w:r>
      <w:proofErr w:type="spellStart"/>
      <w:r>
        <w:t>document.getElementById</w:t>
      </w:r>
      <w:proofErr w:type="spellEnd"/>
      <w:r>
        <w:t>("resultado");</w:t>
      </w:r>
    </w:p>
    <w:p w14:paraId="2A00752E" w14:textId="77777777" w:rsidR="00C5338A" w:rsidRDefault="00C5338A" w:rsidP="00C5338A">
      <w:r>
        <w:t xml:space="preserve">            </w:t>
      </w:r>
      <w:proofErr w:type="spellStart"/>
      <w:r>
        <w:t>resultado.innerHTML</w:t>
      </w:r>
      <w:proofErr w:type="spellEnd"/>
      <w:r>
        <w:t xml:space="preserve"> = "Iteraciones:&lt;</w:t>
      </w:r>
      <w:proofErr w:type="spellStart"/>
      <w:r>
        <w:t>br</w:t>
      </w:r>
      <w:proofErr w:type="spellEnd"/>
      <w:r>
        <w:t xml:space="preserve">&gt;" + </w:t>
      </w:r>
      <w:proofErr w:type="spellStart"/>
      <w:r>
        <w:t>iteraciones.join</w:t>
      </w:r>
      <w:proofErr w:type="spellEnd"/>
      <w:r>
        <w:t>("&lt;</w:t>
      </w:r>
      <w:proofErr w:type="spellStart"/>
      <w:r>
        <w:t>br</w:t>
      </w:r>
      <w:proofErr w:type="spellEnd"/>
      <w:r>
        <w:t>&gt;");</w:t>
      </w:r>
    </w:p>
    <w:p w14:paraId="6E9C1F07" w14:textId="77777777" w:rsidR="00C5338A" w:rsidRDefault="00C5338A" w:rsidP="00C5338A">
      <w:r>
        <w:t xml:space="preserve">        }</w:t>
      </w:r>
    </w:p>
    <w:p w14:paraId="765F4E05" w14:textId="77777777" w:rsidR="00C5338A" w:rsidRDefault="00C5338A" w:rsidP="00C5338A">
      <w:r>
        <w:t xml:space="preserve">    &lt;/script&gt;</w:t>
      </w:r>
    </w:p>
    <w:p w14:paraId="41410709" w14:textId="77777777" w:rsidR="00C5338A" w:rsidRDefault="00C5338A" w:rsidP="00C5338A">
      <w:r>
        <w:t>&lt;/</w:t>
      </w:r>
      <w:proofErr w:type="spellStart"/>
      <w:r>
        <w:t>body</w:t>
      </w:r>
      <w:proofErr w:type="spellEnd"/>
      <w:r>
        <w:t>&gt;</w:t>
      </w:r>
    </w:p>
    <w:p w14:paraId="2FD83FAC" w14:textId="76B7A96D" w:rsidR="00C5338A" w:rsidRDefault="00C5338A" w:rsidP="00C5338A">
      <w:r>
        <w:t>&lt;/</w:t>
      </w:r>
      <w:proofErr w:type="spellStart"/>
      <w:r>
        <w:t>html</w:t>
      </w:r>
      <w:proofErr w:type="spellEnd"/>
      <w:r>
        <w:t>&gt;</w:t>
      </w:r>
    </w:p>
    <w:p w14:paraId="0F234397" w14:textId="79AC7D28" w:rsidR="00C5338A" w:rsidRPr="00A624BB" w:rsidRDefault="00A624BB" w:rsidP="00A624BB">
      <w:pPr>
        <w:pStyle w:val="Ttulo3"/>
        <w:rPr>
          <w:lang w:val="en-US"/>
        </w:rPr>
      </w:pPr>
      <w:bookmarkStart w:id="28" w:name="_Toc144726806"/>
      <w:r w:rsidRPr="00A624BB">
        <w:rPr>
          <w:lang w:val="en-US"/>
        </w:rPr>
        <w:t>Collatz</w:t>
      </w:r>
      <w:bookmarkEnd w:id="28"/>
    </w:p>
    <w:p w14:paraId="0ABCFF06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>&lt;!DOCTYPE html&gt;</w:t>
      </w:r>
    </w:p>
    <w:p w14:paraId="0F90365D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>&lt;html&gt;</w:t>
      </w:r>
    </w:p>
    <w:p w14:paraId="2A82559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>&lt;head&gt;</w:t>
      </w:r>
    </w:p>
    <w:p w14:paraId="651975F6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lastRenderedPageBreak/>
        <w:t xml:space="preserve">    &lt;title&gt;Conjetura de Collatz&lt;/title&gt;</w:t>
      </w:r>
    </w:p>
    <w:p w14:paraId="1CCF59DA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ab/>
        <w:t>&lt;style&gt;</w:t>
      </w:r>
    </w:p>
    <w:p w14:paraId="59B6C0DB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body {</w:t>
      </w:r>
    </w:p>
    <w:p w14:paraId="53118865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font-family: Arial, sans-serif;</w:t>
      </w:r>
    </w:p>
    <w:p w14:paraId="62AA67AD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margin: 0;</w:t>
      </w:r>
    </w:p>
    <w:p w14:paraId="3E5841A6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padding: 0;</w:t>
      </w:r>
    </w:p>
    <w:p w14:paraId="5ADB4310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background-color: #f4f4f4;</w:t>
      </w:r>
    </w:p>
    <w:p w14:paraId="28A89AC6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67466F3A" w14:textId="77777777" w:rsidR="00A624BB" w:rsidRPr="00A624BB" w:rsidRDefault="00A624BB" w:rsidP="00A624BB">
      <w:pPr>
        <w:rPr>
          <w:lang w:val="en-US"/>
        </w:rPr>
      </w:pPr>
    </w:p>
    <w:p w14:paraId="1425E0FC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h1 {</w:t>
      </w:r>
    </w:p>
    <w:p w14:paraId="0C34E004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text-align: center;</w:t>
      </w:r>
    </w:p>
    <w:p w14:paraId="6382C355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background-color: #3498db;</w:t>
      </w:r>
    </w:p>
    <w:p w14:paraId="2A8C7177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color: #fff;</w:t>
      </w:r>
    </w:p>
    <w:p w14:paraId="68E9B70C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padding: 20px;</w:t>
      </w:r>
    </w:p>
    <w:p w14:paraId="692038E0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1432CA56" w14:textId="77777777" w:rsidR="00A624BB" w:rsidRPr="00A624BB" w:rsidRDefault="00A624BB" w:rsidP="00A624BB">
      <w:pPr>
        <w:rPr>
          <w:lang w:val="en-US"/>
        </w:rPr>
      </w:pPr>
    </w:p>
    <w:p w14:paraId="7B88FA5D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p {</w:t>
      </w:r>
    </w:p>
    <w:p w14:paraId="50F9B9AB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text-align: center;</w:t>
      </w:r>
    </w:p>
    <w:p w14:paraId="1754C6F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margin-top: 20px;</w:t>
      </w:r>
    </w:p>
    <w:p w14:paraId="2A60BBA8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font-size: 18px;</w:t>
      </w:r>
    </w:p>
    <w:p w14:paraId="5C0BE708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4FAB174A" w14:textId="77777777" w:rsidR="00A624BB" w:rsidRPr="00A624BB" w:rsidRDefault="00A624BB" w:rsidP="00A624BB">
      <w:pPr>
        <w:rPr>
          <w:lang w:val="en-US"/>
        </w:rPr>
      </w:pPr>
    </w:p>
    <w:p w14:paraId="71A9559C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input[type="number"] {</w:t>
      </w:r>
    </w:p>
    <w:p w14:paraId="084638D0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width: 100px;</w:t>
      </w:r>
    </w:p>
    <w:p w14:paraId="08FE2FD9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padding: 10px;</w:t>
      </w:r>
    </w:p>
    <w:p w14:paraId="1A7E58B9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font-size: 16px;</w:t>
      </w:r>
    </w:p>
    <w:p w14:paraId="7C1E7038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lastRenderedPageBreak/>
        <w:t xml:space="preserve">            margin: 10px;</w:t>
      </w:r>
    </w:p>
    <w:p w14:paraId="36C40B55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border: 1px solid #ccc;</w:t>
      </w:r>
    </w:p>
    <w:p w14:paraId="19F3807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border-radius: 5px;</w:t>
      </w:r>
    </w:p>
    <w:p w14:paraId="2D932A3F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01C87966" w14:textId="77777777" w:rsidR="00A624BB" w:rsidRPr="00A624BB" w:rsidRDefault="00A624BB" w:rsidP="00A624BB">
      <w:pPr>
        <w:rPr>
          <w:lang w:val="en-US"/>
        </w:rPr>
      </w:pPr>
    </w:p>
    <w:p w14:paraId="02E5EE9D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button {</w:t>
      </w:r>
    </w:p>
    <w:p w14:paraId="49FFA520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background-color: #3498db;</w:t>
      </w:r>
    </w:p>
    <w:p w14:paraId="6F6E8DEA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color: #fff;</w:t>
      </w:r>
    </w:p>
    <w:p w14:paraId="7F4745A3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padding: 10px 20px;</w:t>
      </w:r>
    </w:p>
    <w:p w14:paraId="6C477353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border: none;</w:t>
      </w:r>
    </w:p>
    <w:p w14:paraId="0C2033C3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font-size: 16px;</w:t>
      </w:r>
    </w:p>
    <w:p w14:paraId="4A6E7603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cursor: pointer;</w:t>
      </w:r>
    </w:p>
    <w:p w14:paraId="0AB23772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border-radius: 5px;</w:t>
      </w:r>
    </w:p>
    <w:p w14:paraId="7205C888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62EB0B7B" w14:textId="77777777" w:rsidR="00A624BB" w:rsidRPr="00A624BB" w:rsidRDefault="00A624BB" w:rsidP="00A624BB">
      <w:pPr>
        <w:rPr>
          <w:lang w:val="en-US"/>
        </w:rPr>
      </w:pPr>
    </w:p>
    <w:p w14:paraId="6E24541C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button:hover {</w:t>
      </w:r>
    </w:p>
    <w:p w14:paraId="02BB9BA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background-color: #2980b9;</w:t>
      </w:r>
    </w:p>
    <w:p w14:paraId="724E20DD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3A4FB307" w14:textId="77777777" w:rsidR="00A624BB" w:rsidRPr="00A624BB" w:rsidRDefault="00A624BB" w:rsidP="00A624BB">
      <w:pPr>
        <w:rPr>
          <w:lang w:val="en-US"/>
        </w:rPr>
      </w:pPr>
    </w:p>
    <w:p w14:paraId="1E93DDF3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#resultado {</w:t>
      </w:r>
    </w:p>
    <w:p w14:paraId="29B674EB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text-align: center;</w:t>
      </w:r>
    </w:p>
    <w:p w14:paraId="57B01357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margin-top: 20px;</w:t>
      </w:r>
    </w:p>
    <w:p w14:paraId="18E2E4BF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    font-size: 18px;</w:t>
      </w:r>
    </w:p>
    <w:p w14:paraId="536E3BB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    }</w:t>
      </w:r>
    </w:p>
    <w:p w14:paraId="46F4DA01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&lt;/style&gt;</w:t>
      </w:r>
    </w:p>
    <w:p w14:paraId="3A5C3700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>&lt;/head&gt;</w:t>
      </w:r>
    </w:p>
    <w:p w14:paraId="7EB6BE48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lastRenderedPageBreak/>
        <w:t>&lt;body&gt;</w:t>
      </w:r>
    </w:p>
    <w:p w14:paraId="43AED4B4" w14:textId="77777777" w:rsidR="00A624BB" w:rsidRPr="00A624BB" w:rsidRDefault="00A624BB" w:rsidP="00A624BB">
      <w:pPr>
        <w:rPr>
          <w:lang w:val="en-US"/>
        </w:rPr>
      </w:pPr>
      <w:r w:rsidRPr="00A624BB">
        <w:rPr>
          <w:lang w:val="en-US"/>
        </w:rPr>
        <w:t xml:space="preserve">    &lt;h1&gt;Conjetura de Collatz&lt;/h1&gt;</w:t>
      </w:r>
    </w:p>
    <w:p w14:paraId="2522E3AB" w14:textId="77777777" w:rsidR="00A624BB" w:rsidRDefault="00A624BB" w:rsidP="00A624BB">
      <w:r w:rsidRPr="00A624BB">
        <w:rPr>
          <w:lang w:val="en-US"/>
        </w:rPr>
        <w:t xml:space="preserve">    </w:t>
      </w:r>
      <w:r>
        <w:t>&lt;p&gt;Ingrese un número entero:&lt;/p&gt;</w:t>
      </w:r>
    </w:p>
    <w:p w14:paraId="4684EEA3" w14:textId="77777777" w:rsidR="00A624BB" w:rsidRPr="00A624BB" w:rsidRDefault="00A624BB" w:rsidP="00A624BB">
      <w:pPr>
        <w:rPr>
          <w:lang w:val="en-US"/>
        </w:rPr>
      </w:pPr>
      <w:r>
        <w:t xml:space="preserve">    </w:t>
      </w:r>
      <w:r w:rsidRPr="00A624BB">
        <w:rPr>
          <w:lang w:val="en-US"/>
        </w:rPr>
        <w:t>&lt;input type="number" id="numero"&gt;</w:t>
      </w:r>
    </w:p>
    <w:p w14:paraId="74C3C30C" w14:textId="77777777" w:rsidR="00A624BB" w:rsidRDefault="00A624BB" w:rsidP="00A624BB">
      <w:r w:rsidRPr="00A624BB">
        <w:rPr>
          <w:lang w:val="en-US"/>
        </w:rPr>
        <w:t xml:space="preserve">  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calcularConjetura</w:t>
      </w:r>
      <w:proofErr w:type="spellEnd"/>
      <w:r>
        <w:t>()"&gt;Calcular&lt;/</w:t>
      </w:r>
      <w:proofErr w:type="spellStart"/>
      <w:r>
        <w:t>button</w:t>
      </w:r>
      <w:proofErr w:type="spellEnd"/>
      <w:r>
        <w:t>&gt;</w:t>
      </w:r>
    </w:p>
    <w:p w14:paraId="151E896A" w14:textId="77777777" w:rsidR="00A624BB" w:rsidRDefault="00A624BB" w:rsidP="00A624BB">
      <w:r>
        <w:t xml:space="preserve">    &lt;div id="resultado"&gt;&lt;/div&gt;</w:t>
      </w:r>
    </w:p>
    <w:p w14:paraId="4F8A6A45" w14:textId="77777777" w:rsidR="00A624BB" w:rsidRDefault="00A624BB" w:rsidP="00A624BB"/>
    <w:p w14:paraId="0C1BACD7" w14:textId="77777777" w:rsidR="00A624BB" w:rsidRDefault="00A624BB" w:rsidP="00A624BB">
      <w:r>
        <w:t xml:space="preserve">    &lt;script&gt;</w:t>
      </w:r>
    </w:p>
    <w:p w14:paraId="1CC26A6E" w14:textId="77777777" w:rsidR="00A624BB" w:rsidRDefault="00A624BB" w:rsidP="00A624B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calcularConjetura</w:t>
      </w:r>
      <w:proofErr w:type="spellEnd"/>
      <w:r>
        <w:t>() {</w:t>
      </w:r>
    </w:p>
    <w:p w14:paraId="6979CBE2" w14:textId="77777777" w:rsidR="00A624BB" w:rsidRDefault="00A624BB" w:rsidP="00A624BB">
      <w:r>
        <w:t xml:space="preserve">            // Obtener el número ingresado por el usuario</w:t>
      </w:r>
    </w:p>
    <w:p w14:paraId="008F99B6" w14:textId="77777777" w:rsidR="00A624BB" w:rsidRDefault="00A624BB" w:rsidP="00A624BB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inputNumero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("numero");</w:t>
      </w:r>
    </w:p>
    <w:p w14:paraId="20089138" w14:textId="77777777" w:rsidR="00A624BB" w:rsidRDefault="00A624BB" w:rsidP="00A624BB">
      <w:r>
        <w:t xml:space="preserve">            </w:t>
      </w:r>
      <w:proofErr w:type="spellStart"/>
      <w:r>
        <w:t>var</w:t>
      </w:r>
      <w:proofErr w:type="spellEnd"/>
      <w:r>
        <w:t xml:space="preserve"> numero = </w:t>
      </w:r>
      <w:proofErr w:type="spellStart"/>
      <w:r>
        <w:t>parseInt</w:t>
      </w:r>
      <w:proofErr w:type="spellEnd"/>
      <w:r>
        <w:t>(</w:t>
      </w:r>
      <w:proofErr w:type="spellStart"/>
      <w:r>
        <w:t>inputNumero.value</w:t>
      </w:r>
      <w:proofErr w:type="spellEnd"/>
      <w:r>
        <w:t>);</w:t>
      </w:r>
    </w:p>
    <w:p w14:paraId="03B7CA5F" w14:textId="77777777" w:rsidR="00A624BB" w:rsidRDefault="00A624BB" w:rsidP="00A624BB"/>
    <w:p w14:paraId="3CDB3FE5" w14:textId="77777777" w:rsidR="00A624BB" w:rsidRDefault="00A624BB" w:rsidP="00A624BB">
      <w:r>
        <w:t xml:space="preserve">            // Validar que se haya ingresado un número entero positivo</w:t>
      </w:r>
    </w:p>
    <w:p w14:paraId="422EF7D0" w14:textId="77777777" w:rsidR="00A624BB" w:rsidRDefault="00A624BB" w:rsidP="00A624BB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>(numero) || numero &lt;= 0 || numero % 1 !== 0) {</w:t>
      </w:r>
    </w:p>
    <w:p w14:paraId="1EE5D0F7" w14:textId="77777777" w:rsidR="00A624BB" w:rsidRDefault="00A624BB" w:rsidP="00A624BB">
      <w:r>
        <w:t xml:space="preserve">                </w:t>
      </w:r>
      <w:proofErr w:type="spellStart"/>
      <w:r>
        <w:t>alert</w:t>
      </w:r>
      <w:proofErr w:type="spellEnd"/>
      <w:r>
        <w:t>("Por favor, ingrese un número entero positivo.");</w:t>
      </w:r>
    </w:p>
    <w:p w14:paraId="718E4482" w14:textId="77777777" w:rsidR="00A624BB" w:rsidRDefault="00A624BB" w:rsidP="00A624BB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79E71294" w14:textId="77777777" w:rsidR="00A624BB" w:rsidRDefault="00A624BB" w:rsidP="00A624BB">
      <w:r>
        <w:t xml:space="preserve">            }</w:t>
      </w:r>
    </w:p>
    <w:p w14:paraId="30C0B293" w14:textId="77777777" w:rsidR="00A624BB" w:rsidRDefault="00A624BB" w:rsidP="00A624BB"/>
    <w:p w14:paraId="6B8F8026" w14:textId="77777777" w:rsidR="00A624BB" w:rsidRDefault="00A624BB" w:rsidP="00A624BB">
      <w:r>
        <w:t xml:space="preserve">            // Realizar la conjetura de </w:t>
      </w:r>
      <w:proofErr w:type="spellStart"/>
      <w:r>
        <w:t>Collatz</w:t>
      </w:r>
      <w:proofErr w:type="spellEnd"/>
      <w:r>
        <w:t xml:space="preserve"> y mostrar la secuencia</w:t>
      </w:r>
    </w:p>
    <w:p w14:paraId="7B342E55" w14:textId="77777777" w:rsidR="00A624BB" w:rsidRDefault="00A624BB" w:rsidP="00A624BB">
      <w:r>
        <w:t xml:space="preserve">            </w:t>
      </w:r>
      <w:proofErr w:type="spellStart"/>
      <w:r>
        <w:t>var</w:t>
      </w:r>
      <w:proofErr w:type="spellEnd"/>
      <w:r>
        <w:t xml:space="preserve"> secuencia = [numero];</w:t>
      </w:r>
    </w:p>
    <w:p w14:paraId="1BE26EE3" w14:textId="77777777" w:rsidR="00A624BB" w:rsidRDefault="00A624BB" w:rsidP="00A624BB">
      <w:r>
        <w:t xml:space="preserve">            </w:t>
      </w:r>
      <w:proofErr w:type="spellStart"/>
      <w:r>
        <w:t>while</w:t>
      </w:r>
      <w:proofErr w:type="spellEnd"/>
      <w:r>
        <w:t xml:space="preserve"> (numero !== 1) {</w:t>
      </w:r>
    </w:p>
    <w:p w14:paraId="58C4C59E" w14:textId="77777777" w:rsidR="00A624BB" w:rsidRDefault="00A624BB" w:rsidP="00A624BB">
      <w:r>
        <w:t xml:space="preserve">                </w:t>
      </w:r>
      <w:proofErr w:type="spellStart"/>
      <w:r>
        <w:t>if</w:t>
      </w:r>
      <w:proofErr w:type="spellEnd"/>
      <w:r>
        <w:t xml:space="preserve"> (numero % 2 === 0) {</w:t>
      </w:r>
    </w:p>
    <w:p w14:paraId="0FDE1F5C" w14:textId="77777777" w:rsidR="00A624BB" w:rsidRDefault="00A624BB" w:rsidP="00A624BB">
      <w:r>
        <w:t xml:space="preserve">                    numero = numero / 2;</w:t>
      </w:r>
    </w:p>
    <w:p w14:paraId="5765C18C" w14:textId="77777777" w:rsidR="00A624BB" w:rsidRDefault="00A624BB" w:rsidP="00A624BB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75BEE961" w14:textId="77777777" w:rsidR="00A624BB" w:rsidRDefault="00A624BB" w:rsidP="00A624BB">
      <w:r>
        <w:t xml:space="preserve">                    numero = 3 * numero + 1;</w:t>
      </w:r>
    </w:p>
    <w:p w14:paraId="380C200E" w14:textId="77777777" w:rsidR="00A624BB" w:rsidRDefault="00A624BB" w:rsidP="00A624BB">
      <w:r>
        <w:lastRenderedPageBreak/>
        <w:t xml:space="preserve">                }</w:t>
      </w:r>
    </w:p>
    <w:p w14:paraId="44368FA1" w14:textId="77777777" w:rsidR="00A624BB" w:rsidRDefault="00A624BB" w:rsidP="00A624BB">
      <w:r>
        <w:t xml:space="preserve">                </w:t>
      </w:r>
      <w:proofErr w:type="spellStart"/>
      <w:r>
        <w:t>secuencia.push</w:t>
      </w:r>
      <w:proofErr w:type="spellEnd"/>
      <w:r>
        <w:t>(numero);</w:t>
      </w:r>
    </w:p>
    <w:p w14:paraId="7C30E575" w14:textId="77777777" w:rsidR="00A624BB" w:rsidRDefault="00A624BB" w:rsidP="00A624BB">
      <w:r>
        <w:t xml:space="preserve">            }</w:t>
      </w:r>
    </w:p>
    <w:p w14:paraId="7ADFAEC3" w14:textId="77777777" w:rsidR="00A624BB" w:rsidRDefault="00A624BB" w:rsidP="00A624BB"/>
    <w:p w14:paraId="72407961" w14:textId="77777777" w:rsidR="00A624BB" w:rsidRDefault="00A624BB" w:rsidP="00A624BB">
      <w:r>
        <w:t xml:space="preserve">            // Mostrar la secuencia en el resultado</w:t>
      </w:r>
    </w:p>
    <w:p w14:paraId="2E7D78E6" w14:textId="77777777" w:rsidR="00A624BB" w:rsidRDefault="00A624BB" w:rsidP="00A624BB">
      <w:r>
        <w:t xml:space="preserve">            </w:t>
      </w:r>
      <w:proofErr w:type="spellStart"/>
      <w:r>
        <w:t>var</w:t>
      </w:r>
      <w:proofErr w:type="spellEnd"/>
      <w:r>
        <w:t xml:space="preserve"> resultado = </w:t>
      </w:r>
      <w:proofErr w:type="spellStart"/>
      <w:r>
        <w:t>document.getElementById</w:t>
      </w:r>
      <w:proofErr w:type="spellEnd"/>
      <w:r>
        <w:t>("resultado");</w:t>
      </w:r>
    </w:p>
    <w:p w14:paraId="1E93D05F" w14:textId="77777777" w:rsidR="00A624BB" w:rsidRDefault="00A624BB" w:rsidP="00A624BB">
      <w:r>
        <w:t xml:space="preserve">            </w:t>
      </w:r>
      <w:proofErr w:type="spellStart"/>
      <w:r>
        <w:t>resultado.innerHTML</w:t>
      </w:r>
      <w:proofErr w:type="spellEnd"/>
      <w:r>
        <w:t xml:space="preserve"> = "Secuencia de </w:t>
      </w:r>
      <w:proofErr w:type="spellStart"/>
      <w:r>
        <w:t>Collatz</w:t>
      </w:r>
      <w:proofErr w:type="spellEnd"/>
      <w:r>
        <w:t xml:space="preserve">: " + </w:t>
      </w:r>
      <w:proofErr w:type="spellStart"/>
      <w:r>
        <w:t>secuencia.join</w:t>
      </w:r>
      <w:proofErr w:type="spellEnd"/>
      <w:r>
        <w:t>(" -&gt; ");</w:t>
      </w:r>
    </w:p>
    <w:p w14:paraId="27AD848F" w14:textId="77777777" w:rsidR="00A624BB" w:rsidRDefault="00A624BB" w:rsidP="00A624BB">
      <w:r>
        <w:t xml:space="preserve">        }</w:t>
      </w:r>
    </w:p>
    <w:p w14:paraId="46C336B1" w14:textId="77777777" w:rsidR="00A624BB" w:rsidRDefault="00A624BB" w:rsidP="00A624BB">
      <w:r>
        <w:t xml:space="preserve">    &lt;/script&gt;</w:t>
      </w:r>
    </w:p>
    <w:p w14:paraId="4A160ED9" w14:textId="77777777" w:rsidR="00A624BB" w:rsidRDefault="00A624BB" w:rsidP="00A624BB">
      <w:r>
        <w:t>&lt;/</w:t>
      </w:r>
      <w:proofErr w:type="spellStart"/>
      <w:r>
        <w:t>body</w:t>
      </w:r>
      <w:proofErr w:type="spellEnd"/>
      <w:r>
        <w:t>&gt;</w:t>
      </w:r>
    </w:p>
    <w:p w14:paraId="4C53AA74" w14:textId="4B447FE9" w:rsidR="00A624BB" w:rsidRDefault="00A624BB" w:rsidP="00A624BB">
      <w:r>
        <w:t>&lt;/</w:t>
      </w:r>
      <w:proofErr w:type="spellStart"/>
      <w:r>
        <w:t>html</w:t>
      </w:r>
      <w:proofErr w:type="spellEnd"/>
      <w:r>
        <w:t>&gt;</w:t>
      </w:r>
    </w:p>
    <w:p w14:paraId="0EA996B2" w14:textId="423A0111" w:rsidR="00A624BB" w:rsidRDefault="00F4648C" w:rsidP="00F4648C">
      <w:pPr>
        <w:pStyle w:val="Ttulo3"/>
      </w:pPr>
      <w:bookmarkStart w:id="29" w:name="_Toc144726807"/>
      <w:r>
        <w:t>Egipcia</w:t>
      </w:r>
      <w:bookmarkEnd w:id="29"/>
    </w:p>
    <w:p w14:paraId="6D1B2A31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>&lt;!DOCTYPE html&gt;</w:t>
      </w:r>
    </w:p>
    <w:p w14:paraId="462E87B8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>&lt;html&gt;</w:t>
      </w:r>
    </w:p>
    <w:p w14:paraId="021989AB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>&lt;head&gt;</w:t>
      </w:r>
    </w:p>
    <w:p w14:paraId="28C32736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&lt;title&gt;Multiplicacion Egipcia&lt;/title&gt;</w:t>
      </w:r>
    </w:p>
    <w:p w14:paraId="61C3FE09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ab/>
        <w:t>&lt;style&gt;</w:t>
      </w:r>
    </w:p>
    <w:p w14:paraId="36F591B0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body {</w:t>
      </w:r>
    </w:p>
    <w:p w14:paraId="05E2CE6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font-family: Arial, sans-serif;</w:t>
      </w:r>
    </w:p>
    <w:p w14:paraId="6915FBF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margin: 0;</w:t>
      </w:r>
    </w:p>
    <w:p w14:paraId="0B713BA8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padding: 0;</w:t>
      </w:r>
    </w:p>
    <w:p w14:paraId="120A6397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background-color: #f4f4f4;</w:t>
      </w:r>
    </w:p>
    <w:p w14:paraId="339B5D3D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6A54CEA4" w14:textId="77777777" w:rsidR="00F4648C" w:rsidRPr="00F4648C" w:rsidRDefault="00F4648C" w:rsidP="00F4648C">
      <w:pPr>
        <w:rPr>
          <w:lang w:val="en-US"/>
        </w:rPr>
      </w:pPr>
    </w:p>
    <w:p w14:paraId="52884F7B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h1 {</w:t>
      </w:r>
    </w:p>
    <w:p w14:paraId="525DFCB8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text-align: center;</w:t>
      </w:r>
    </w:p>
    <w:p w14:paraId="7AB51347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background-color: #3498db;</w:t>
      </w:r>
    </w:p>
    <w:p w14:paraId="0FB19557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lastRenderedPageBreak/>
        <w:t xml:space="preserve">            color: #fff;</w:t>
      </w:r>
    </w:p>
    <w:p w14:paraId="2ABAD88A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padding: 20px;</w:t>
      </w:r>
    </w:p>
    <w:p w14:paraId="5D11E6DF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12D2D075" w14:textId="77777777" w:rsidR="00F4648C" w:rsidRPr="00F4648C" w:rsidRDefault="00F4648C" w:rsidP="00F4648C">
      <w:pPr>
        <w:rPr>
          <w:lang w:val="en-US"/>
        </w:rPr>
      </w:pPr>
    </w:p>
    <w:p w14:paraId="3C93CB02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p {</w:t>
      </w:r>
    </w:p>
    <w:p w14:paraId="0CDFCF8A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text-align: center;</w:t>
      </w:r>
    </w:p>
    <w:p w14:paraId="0129A360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margin-top: 20px;</w:t>
      </w:r>
    </w:p>
    <w:p w14:paraId="356D3CD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font-size: 18px;</w:t>
      </w:r>
    </w:p>
    <w:p w14:paraId="3AC4E3D2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2E64C60F" w14:textId="77777777" w:rsidR="00F4648C" w:rsidRPr="00F4648C" w:rsidRDefault="00F4648C" w:rsidP="00F4648C">
      <w:pPr>
        <w:rPr>
          <w:lang w:val="en-US"/>
        </w:rPr>
      </w:pPr>
    </w:p>
    <w:p w14:paraId="6B0EEDF6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input[type="number"] {</w:t>
      </w:r>
    </w:p>
    <w:p w14:paraId="36CBDF45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width: 100px;</w:t>
      </w:r>
    </w:p>
    <w:p w14:paraId="464118E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padding: 10px;</w:t>
      </w:r>
    </w:p>
    <w:p w14:paraId="4A664B83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font-size: 16px;</w:t>
      </w:r>
    </w:p>
    <w:p w14:paraId="516BAD64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margin: 10px;</w:t>
      </w:r>
    </w:p>
    <w:p w14:paraId="2AE7B623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border: 1px solid #ccc;</w:t>
      </w:r>
    </w:p>
    <w:p w14:paraId="16432A45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border-radius: 5px;</w:t>
      </w:r>
    </w:p>
    <w:p w14:paraId="29B94C78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44B7624C" w14:textId="77777777" w:rsidR="00F4648C" w:rsidRPr="00F4648C" w:rsidRDefault="00F4648C" w:rsidP="00F4648C">
      <w:pPr>
        <w:rPr>
          <w:lang w:val="en-US"/>
        </w:rPr>
      </w:pPr>
    </w:p>
    <w:p w14:paraId="4A42DB1F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button {</w:t>
      </w:r>
    </w:p>
    <w:p w14:paraId="01DD021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background-color: #3498db;</w:t>
      </w:r>
    </w:p>
    <w:p w14:paraId="16A6E1D0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color: #fff;</w:t>
      </w:r>
    </w:p>
    <w:p w14:paraId="1B31A2C9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padding: 10px 20px;</w:t>
      </w:r>
    </w:p>
    <w:p w14:paraId="5A3EC8AB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border: none;</w:t>
      </w:r>
    </w:p>
    <w:p w14:paraId="35A5252F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font-size: 16px;</w:t>
      </w:r>
    </w:p>
    <w:p w14:paraId="1B90467B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cursor: pointer;</w:t>
      </w:r>
    </w:p>
    <w:p w14:paraId="08EC9E53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lastRenderedPageBreak/>
        <w:t xml:space="preserve">            border-radius: 5px;</w:t>
      </w:r>
    </w:p>
    <w:p w14:paraId="78828E1F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43932F67" w14:textId="77777777" w:rsidR="00F4648C" w:rsidRPr="00F4648C" w:rsidRDefault="00F4648C" w:rsidP="00F4648C">
      <w:pPr>
        <w:rPr>
          <w:lang w:val="en-US"/>
        </w:rPr>
      </w:pPr>
    </w:p>
    <w:p w14:paraId="008E4AE1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button:hover {</w:t>
      </w:r>
    </w:p>
    <w:p w14:paraId="6DDB3FA6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background-color: #2980b9;</w:t>
      </w:r>
    </w:p>
    <w:p w14:paraId="0F25C011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3645F576" w14:textId="77777777" w:rsidR="00F4648C" w:rsidRPr="00F4648C" w:rsidRDefault="00F4648C" w:rsidP="00F4648C">
      <w:pPr>
        <w:rPr>
          <w:lang w:val="en-US"/>
        </w:rPr>
      </w:pPr>
    </w:p>
    <w:p w14:paraId="34E68CE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#resultado {</w:t>
      </w:r>
    </w:p>
    <w:p w14:paraId="0BB950DE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text-align: center;</w:t>
      </w:r>
    </w:p>
    <w:p w14:paraId="5F601649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margin-top: 20px;</w:t>
      </w:r>
    </w:p>
    <w:p w14:paraId="0443CCDC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    font-size: 18px;</w:t>
      </w:r>
    </w:p>
    <w:p w14:paraId="3816BB56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    }</w:t>
      </w:r>
    </w:p>
    <w:p w14:paraId="5B1D9A8C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&lt;/style&gt;</w:t>
      </w:r>
    </w:p>
    <w:p w14:paraId="19BED191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>&lt;/head&gt;</w:t>
      </w:r>
    </w:p>
    <w:p w14:paraId="487A5FF2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>&lt;body&gt;</w:t>
      </w:r>
    </w:p>
    <w:p w14:paraId="19BFB091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&lt;h1&gt;Multiplicacion Egipcia&lt;/h1&gt;</w:t>
      </w:r>
    </w:p>
    <w:p w14:paraId="69E5627F" w14:textId="77777777" w:rsidR="00F4648C" w:rsidRDefault="00F4648C" w:rsidP="00F4648C">
      <w:r w:rsidRPr="00F4648C">
        <w:rPr>
          <w:lang w:val="en-US"/>
        </w:rPr>
        <w:t xml:space="preserve">    </w:t>
      </w:r>
      <w:r>
        <w:t xml:space="preserve">&lt;p&gt;Ingrese dos </w:t>
      </w:r>
      <w:proofErr w:type="spellStart"/>
      <w:r>
        <w:t>numeros</w:t>
      </w:r>
      <w:proofErr w:type="spellEnd"/>
      <w:r>
        <w:t xml:space="preserve"> enteros:&lt;/p&gt;</w:t>
      </w:r>
    </w:p>
    <w:p w14:paraId="20008857" w14:textId="77777777" w:rsidR="00F4648C" w:rsidRPr="00F4648C" w:rsidRDefault="00F4648C" w:rsidP="00F4648C">
      <w:pPr>
        <w:rPr>
          <w:lang w:val="en-US"/>
        </w:rPr>
      </w:pPr>
      <w:r>
        <w:t xml:space="preserve">    </w:t>
      </w:r>
      <w:r w:rsidRPr="00F4648C">
        <w:rPr>
          <w:lang w:val="en-US"/>
        </w:rPr>
        <w:t>&lt;input type="number" id="numero1"&gt;</w:t>
      </w:r>
    </w:p>
    <w:p w14:paraId="4F7B4227" w14:textId="77777777" w:rsidR="00F4648C" w:rsidRPr="00F4648C" w:rsidRDefault="00F4648C" w:rsidP="00F4648C">
      <w:pPr>
        <w:rPr>
          <w:lang w:val="en-US"/>
        </w:rPr>
      </w:pPr>
      <w:r w:rsidRPr="00F4648C">
        <w:rPr>
          <w:lang w:val="en-US"/>
        </w:rPr>
        <w:t xml:space="preserve">    &lt;input type="number" id="numero2"&gt;</w:t>
      </w:r>
    </w:p>
    <w:p w14:paraId="46A5B61F" w14:textId="77777777" w:rsidR="00F4648C" w:rsidRDefault="00F4648C" w:rsidP="00F4648C">
      <w:r w:rsidRPr="00F4648C">
        <w:rPr>
          <w:lang w:val="en-US"/>
        </w:rPr>
        <w:t xml:space="preserve">    </w:t>
      </w: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r>
        <w:t>calcularMultiplicacionEgipcia</w:t>
      </w:r>
      <w:proofErr w:type="spellEnd"/>
      <w:r>
        <w:t>()"&gt;Calcular&lt;/</w:t>
      </w:r>
      <w:proofErr w:type="spellStart"/>
      <w:r>
        <w:t>button</w:t>
      </w:r>
      <w:proofErr w:type="spellEnd"/>
      <w:r>
        <w:t>&gt;</w:t>
      </w:r>
    </w:p>
    <w:p w14:paraId="5E48A8F0" w14:textId="77777777" w:rsidR="00F4648C" w:rsidRDefault="00F4648C" w:rsidP="00F4648C">
      <w:r>
        <w:t xml:space="preserve">    &lt;div id="resultado"&gt;&lt;/div&gt;</w:t>
      </w:r>
    </w:p>
    <w:p w14:paraId="2485EBB0" w14:textId="77777777" w:rsidR="00F4648C" w:rsidRDefault="00F4648C" w:rsidP="00F4648C"/>
    <w:p w14:paraId="40AF7303" w14:textId="77777777" w:rsidR="00F4648C" w:rsidRDefault="00F4648C" w:rsidP="00F4648C">
      <w:r>
        <w:t xml:space="preserve">    &lt;script&gt;</w:t>
      </w:r>
    </w:p>
    <w:p w14:paraId="25DC1D26" w14:textId="77777777" w:rsidR="00F4648C" w:rsidRDefault="00F4648C" w:rsidP="00F4648C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calcularMultiplicacionEgipcia</w:t>
      </w:r>
      <w:proofErr w:type="spellEnd"/>
      <w:r>
        <w:t>() {</w:t>
      </w:r>
    </w:p>
    <w:p w14:paraId="0856F33B" w14:textId="77777777" w:rsidR="00F4648C" w:rsidRDefault="00F4648C" w:rsidP="00F4648C">
      <w:r>
        <w:t xml:space="preserve">            // Obtener los números ingresados por el usuario</w:t>
      </w:r>
    </w:p>
    <w:p w14:paraId="0ABDC94C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inputNumero1 = </w:t>
      </w:r>
      <w:proofErr w:type="spellStart"/>
      <w:r>
        <w:t>document.getElementById</w:t>
      </w:r>
      <w:proofErr w:type="spellEnd"/>
      <w:r>
        <w:t>("numero1");</w:t>
      </w:r>
    </w:p>
    <w:p w14:paraId="2DE01831" w14:textId="77777777" w:rsidR="00F4648C" w:rsidRDefault="00F4648C" w:rsidP="00F4648C">
      <w:r>
        <w:lastRenderedPageBreak/>
        <w:t xml:space="preserve">            </w:t>
      </w:r>
      <w:proofErr w:type="spellStart"/>
      <w:r>
        <w:t>var</w:t>
      </w:r>
      <w:proofErr w:type="spellEnd"/>
      <w:r>
        <w:t xml:space="preserve"> inputNumero2 = </w:t>
      </w:r>
      <w:proofErr w:type="spellStart"/>
      <w:r>
        <w:t>document.getElementById</w:t>
      </w:r>
      <w:proofErr w:type="spellEnd"/>
      <w:r>
        <w:t>("numero2");</w:t>
      </w:r>
    </w:p>
    <w:p w14:paraId="090CD065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multiplicando = </w:t>
      </w:r>
      <w:proofErr w:type="spellStart"/>
      <w:r>
        <w:t>parseInt</w:t>
      </w:r>
      <w:proofErr w:type="spellEnd"/>
      <w:r>
        <w:t>(inputNumero1.value);</w:t>
      </w:r>
    </w:p>
    <w:p w14:paraId="4BA355D5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multiplicador = </w:t>
      </w:r>
      <w:proofErr w:type="spellStart"/>
      <w:r>
        <w:t>parseInt</w:t>
      </w:r>
      <w:proofErr w:type="spellEnd"/>
      <w:r>
        <w:t>(inputNumero2.value);</w:t>
      </w:r>
    </w:p>
    <w:p w14:paraId="5420AD7C" w14:textId="77777777" w:rsidR="00F4648C" w:rsidRDefault="00F4648C" w:rsidP="00F4648C"/>
    <w:p w14:paraId="04AC577A" w14:textId="77777777" w:rsidR="00F4648C" w:rsidRDefault="00F4648C" w:rsidP="00F4648C">
      <w:r>
        <w:t xml:space="preserve">            // Validar que se hayan ingresado números enteros positivos</w:t>
      </w:r>
    </w:p>
    <w:p w14:paraId="62A4863C" w14:textId="77777777" w:rsidR="00F4648C" w:rsidRDefault="00F4648C" w:rsidP="00F4648C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isNaN</w:t>
      </w:r>
      <w:proofErr w:type="spellEnd"/>
      <w:r>
        <w:t xml:space="preserve">(multiplicando) || </w:t>
      </w:r>
      <w:proofErr w:type="spellStart"/>
      <w:r>
        <w:t>isNaN</w:t>
      </w:r>
      <w:proofErr w:type="spellEnd"/>
      <w:r>
        <w:t>(multiplicador) || multiplicando &lt; 0 || multiplicador &lt; 0) {</w:t>
      </w:r>
    </w:p>
    <w:p w14:paraId="5CBE9E5C" w14:textId="77777777" w:rsidR="00F4648C" w:rsidRDefault="00F4648C" w:rsidP="00F4648C">
      <w:r>
        <w:t xml:space="preserve">                </w:t>
      </w:r>
      <w:proofErr w:type="spellStart"/>
      <w:r>
        <w:t>alert</w:t>
      </w:r>
      <w:proofErr w:type="spellEnd"/>
      <w:r>
        <w:t>("Por favor, ingrese dos números enteros positivos.");</w:t>
      </w:r>
    </w:p>
    <w:p w14:paraId="17CE2536" w14:textId="77777777" w:rsidR="00F4648C" w:rsidRDefault="00F4648C" w:rsidP="00F4648C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7650C6" w14:textId="77777777" w:rsidR="00F4648C" w:rsidRDefault="00F4648C" w:rsidP="00F4648C">
      <w:r>
        <w:t xml:space="preserve">            }</w:t>
      </w:r>
    </w:p>
    <w:p w14:paraId="080592B3" w14:textId="77777777" w:rsidR="00F4648C" w:rsidRDefault="00F4648C" w:rsidP="00F4648C"/>
    <w:p w14:paraId="58D99D8A" w14:textId="77777777" w:rsidR="00F4648C" w:rsidRDefault="00F4648C" w:rsidP="00F4648C">
      <w:r>
        <w:t xml:space="preserve">            // Inicializar el proceso de multiplicación egipcia</w:t>
      </w:r>
    </w:p>
    <w:p w14:paraId="2F7DA009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proceso = [];</w:t>
      </w:r>
    </w:p>
    <w:p w14:paraId="01713823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resultado = 0;</w:t>
      </w:r>
    </w:p>
    <w:p w14:paraId="6F835966" w14:textId="77777777" w:rsidR="00F4648C" w:rsidRDefault="00F4648C" w:rsidP="00F4648C"/>
    <w:p w14:paraId="1D099139" w14:textId="77777777" w:rsidR="00F4648C" w:rsidRDefault="00F4648C" w:rsidP="00F4648C">
      <w:r>
        <w:t xml:space="preserve">            // Realizar la multiplicación egipcia</w:t>
      </w:r>
    </w:p>
    <w:p w14:paraId="1314FDC5" w14:textId="77777777" w:rsidR="00F4648C" w:rsidRDefault="00F4648C" w:rsidP="00F4648C">
      <w:r>
        <w:t xml:space="preserve">            </w:t>
      </w:r>
      <w:proofErr w:type="spellStart"/>
      <w:r>
        <w:t>while</w:t>
      </w:r>
      <w:proofErr w:type="spellEnd"/>
      <w:r>
        <w:t xml:space="preserve"> (multiplicando &gt; 0) {</w:t>
      </w:r>
    </w:p>
    <w:p w14:paraId="27581BAD" w14:textId="77777777" w:rsidR="00F4648C" w:rsidRDefault="00F4648C" w:rsidP="00F4648C">
      <w:r>
        <w:t xml:space="preserve">                </w:t>
      </w:r>
      <w:proofErr w:type="spellStart"/>
      <w:r>
        <w:t>if</w:t>
      </w:r>
      <w:proofErr w:type="spellEnd"/>
      <w:r>
        <w:t xml:space="preserve"> (multiplicando % 2 !== 0) {</w:t>
      </w:r>
    </w:p>
    <w:p w14:paraId="7A2A7CA8" w14:textId="77777777" w:rsidR="00F4648C" w:rsidRDefault="00F4648C" w:rsidP="00F4648C">
      <w:r>
        <w:t xml:space="preserve">                    </w:t>
      </w:r>
      <w:proofErr w:type="spellStart"/>
      <w:r>
        <w:t>proceso.push</w:t>
      </w:r>
      <w:proofErr w:type="spellEnd"/>
      <w:r>
        <w:t>(`${multiplicador} (duplicado)`);</w:t>
      </w:r>
    </w:p>
    <w:p w14:paraId="4AFD3DCE" w14:textId="77777777" w:rsidR="00F4648C" w:rsidRDefault="00F4648C" w:rsidP="00F4648C">
      <w:r>
        <w:t xml:space="preserve">                    resultado += multiplicador;</w:t>
      </w:r>
    </w:p>
    <w:p w14:paraId="7038DC94" w14:textId="77777777" w:rsidR="00F4648C" w:rsidRDefault="00F4648C" w:rsidP="00F4648C">
      <w:r>
        <w:t xml:space="preserve">                }</w:t>
      </w:r>
    </w:p>
    <w:p w14:paraId="50730450" w14:textId="77777777" w:rsidR="00F4648C" w:rsidRDefault="00F4648C" w:rsidP="00F4648C">
      <w:r>
        <w:t xml:space="preserve">                multiplicando = </w:t>
      </w:r>
      <w:proofErr w:type="spellStart"/>
      <w:r>
        <w:t>Math.floor</w:t>
      </w:r>
      <w:proofErr w:type="spellEnd"/>
      <w:r>
        <w:t>(multiplicando / 2);</w:t>
      </w:r>
    </w:p>
    <w:p w14:paraId="6779564A" w14:textId="77777777" w:rsidR="00F4648C" w:rsidRDefault="00F4648C" w:rsidP="00F4648C">
      <w:r>
        <w:t xml:space="preserve">                multiplicador *= 2;</w:t>
      </w:r>
    </w:p>
    <w:p w14:paraId="34F03DEF" w14:textId="77777777" w:rsidR="00F4648C" w:rsidRDefault="00F4648C" w:rsidP="00F4648C">
      <w:r>
        <w:t xml:space="preserve">            }</w:t>
      </w:r>
    </w:p>
    <w:p w14:paraId="7F84C69F" w14:textId="77777777" w:rsidR="00F4648C" w:rsidRDefault="00F4648C" w:rsidP="00F4648C"/>
    <w:p w14:paraId="23C4C8EF" w14:textId="77777777" w:rsidR="00F4648C" w:rsidRDefault="00F4648C" w:rsidP="00F4648C">
      <w:r>
        <w:t xml:space="preserve">            // Mostrar el proceso y el resultado</w:t>
      </w:r>
    </w:p>
    <w:p w14:paraId="4F5D4660" w14:textId="77777777" w:rsidR="00F4648C" w:rsidRDefault="00F4648C" w:rsidP="00F4648C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resultadoDiv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("resultado");</w:t>
      </w:r>
    </w:p>
    <w:p w14:paraId="4861AAA4" w14:textId="77777777" w:rsidR="00F4648C" w:rsidRDefault="00F4648C" w:rsidP="00F4648C">
      <w:r>
        <w:lastRenderedPageBreak/>
        <w:t xml:space="preserve">            </w:t>
      </w:r>
      <w:proofErr w:type="spellStart"/>
      <w:r>
        <w:t>resultadoDiv.innerHTML</w:t>
      </w:r>
      <w:proofErr w:type="spellEnd"/>
      <w:r>
        <w:t xml:space="preserve"> = `&lt;p&gt;Proceso:&lt;/p&gt;&lt;</w:t>
      </w:r>
      <w:proofErr w:type="spellStart"/>
      <w:r>
        <w:t>ul</w:t>
      </w:r>
      <w:proofErr w:type="spellEnd"/>
      <w:r>
        <w:t>&gt;${</w:t>
      </w:r>
      <w:proofErr w:type="spellStart"/>
      <w:r>
        <w:t>proceso.map</w:t>
      </w:r>
      <w:proofErr w:type="spellEnd"/>
      <w:r>
        <w:t>(</w:t>
      </w:r>
      <w:proofErr w:type="spellStart"/>
      <w:r>
        <w:t>item</w:t>
      </w:r>
      <w:proofErr w:type="spellEnd"/>
      <w:r>
        <w:t xml:space="preserve"> =&gt; `&lt;li&gt;${</w:t>
      </w:r>
      <w:proofErr w:type="spellStart"/>
      <w:r>
        <w:t>item</w:t>
      </w:r>
      <w:proofErr w:type="spellEnd"/>
      <w:r>
        <w:t>}&lt;/li&gt;`).</w:t>
      </w:r>
      <w:proofErr w:type="spellStart"/>
      <w:r>
        <w:t>join</w:t>
      </w:r>
      <w:proofErr w:type="spellEnd"/>
      <w:r>
        <w:t>("")}&lt;/</w:t>
      </w:r>
      <w:proofErr w:type="spellStart"/>
      <w:r>
        <w:t>ul</w:t>
      </w:r>
      <w:proofErr w:type="spellEnd"/>
      <w:r>
        <w:t>&gt;&lt;p&gt;Resultado: ${resultado}&lt;/p&gt;`;</w:t>
      </w:r>
    </w:p>
    <w:p w14:paraId="65DC2048" w14:textId="77777777" w:rsidR="00F4648C" w:rsidRDefault="00F4648C" w:rsidP="00F4648C">
      <w:r>
        <w:t xml:space="preserve">        }</w:t>
      </w:r>
    </w:p>
    <w:p w14:paraId="48CF47AB" w14:textId="77777777" w:rsidR="00F4648C" w:rsidRDefault="00F4648C" w:rsidP="00F4648C">
      <w:r>
        <w:t xml:space="preserve">    &lt;/script&gt;</w:t>
      </w:r>
    </w:p>
    <w:p w14:paraId="52FD38F9" w14:textId="77777777" w:rsidR="00F4648C" w:rsidRDefault="00F4648C" w:rsidP="00F4648C">
      <w:r>
        <w:t>&lt;/</w:t>
      </w:r>
      <w:proofErr w:type="spellStart"/>
      <w:r>
        <w:t>body</w:t>
      </w:r>
      <w:proofErr w:type="spellEnd"/>
      <w:r>
        <w:t>&gt;</w:t>
      </w:r>
    </w:p>
    <w:p w14:paraId="4A47DFAB" w14:textId="577F77BB" w:rsidR="00F4648C" w:rsidRDefault="00F4648C" w:rsidP="00F4648C">
      <w:r>
        <w:t>&lt;/</w:t>
      </w:r>
      <w:proofErr w:type="spellStart"/>
      <w:r>
        <w:t>html</w:t>
      </w:r>
      <w:proofErr w:type="spellEnd"/>
      <w:r>
        <w:t>&gt;</w:t>
      </w:r>
    </w:p>
    <w:p w14:paraId="53376780" w14:textId="0B6D0FC3" w:rsidR="00F4648C" w:rsidRDefault="00F4648C" w:rsidP="00F4648C">
      <w:pPr>
        <w:pStyle w:val="Ttulo3"/>
      </w:pPr>
      <w:bookmarkStart w:id="30" w:name="_Toc144726808"/>
      <w:r>
        <w:t>Pruebas realizadas</w:t>
      </w:r>
      <w:bookmarkEnd w:id="30"/>
    </w:p>
    <w:p w14:paraId="6203A198" w14:textId="1BCF46C9" w:rsidR="00F4648C" w:rsidRDefault="00D50F3C" w:rsidP="00F4648C">
      <w:r w:rsidRPr="00D50F3C">
        <w:rPr>
          <w:noProof/>
        </w:rPr>
        <w:drawing>
          <wp:inline distT="0" distB="0" distL="0" distR="0" wp14:anchorId="79DB5805" wp14:editId="2BF2191E">
            <wp:extent cx="5431790" cy="32124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2F03" w14:textId="58665DD9" w:rsidR="00A64D25" w:rsidRDefault="00A64D25" w:rsidP="00F4648C">
      <w:r w:rsidRPr="00A64D25">
        <w:rPr>
          <w:noProof/>
        </w:rPr>
        <w:lastRenderedPageBreak/>
        <w:drawing>
          <wp:inline distT="0" distB="0" distL="0" distR="0" wp14:anchorId="6A2B323C" wp14:editId="35D8AC15">
            <wp:extent cx="5431790" cy="30130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ABDB" w14:textId="38A237B5" w:rsidR="00A64D25" w:rsidRDefault="00A64D25" w:rsidP="00F4648C">
      <w:r w:rsidRPr="00A64D25">
        <w:rPr>
          <w:noProof/>
        </w:rPr>
        <w:drawing>
          <wp:inline distT="0" distB="0" distL="0" distR="0" wp14:anchorId="423FFD5C" wp14:editId="1876950B">
            <wp:extent cx="5431790" cy="26504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D6FB" w14:textId="44EE226A" w:rsidR="00FD193B" w:rsidRDefault="00FD193B" w:rsidP="00F4648C">
      <w:r w:rsidRPr="00FD193B">
        <w:rPr>
          <w:noProof/>
        </w:rPr>
        <w:lastRenderedPageBreak/>
        <w:drawing>
          <wp:inline distT="0" distB="0" distL="0" distR="0" wp14:anchorId="7EAB081B" wp14:editId="443F9B40">
            <wp:extent cx="5431790" cy="2330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C5B8" w14:textId="46732A2E" w:rsidR="00C341D4" w:rsidRDefault="00343F80" w:rsidP="00C341D4">
      <w:pPr>
        <w:pStyle w:val="Ttulo1"/>
      </w:pPr>
      <w:bookmarkStart w:id="31" w:name="_Toc144726809"/>
      <w:r>
        <w:t>Dificultades encontradas</w:t>
      </w:r>
      <w:bookmarkEnd w:id="31"/>
    </w:p>
    <w:p w14:paraId="0E8AE2AD" w14:textId="6A9C6EFB" w:rsidR="00C341D4" w:rsidRDefault="0060660F" w:rsidP="00C341D4">
      <w:r>
        <w:t xml:space="preserve">Solo hubo dificultades en </w:t>
      </w:r>
      <w:r w:rsidR="00C341D4">
        <w:t>Python</w:t>
      </w:r>
      <w:r>
        <w:t xml:space="preserve"> las cuales fueron</w:t>
      </w:r>
      <w:r w:rsidR="00C341D4">
        <w:t>:</w:t>
      </w:r>
    </w:p>
    <w:p w14:paraId="0126BF7F" w14:textId="77777777" w:rsidR="00C341D4" w:rsidRDefault="00C341D4" w:rsidP="00C341D4"/>
    <w:p w14:paraId="468D2AE7" w14:textId="77777777" w:rsidR="00C341D4" w:rsidRDefault="00C341D4" w:rsidP="00C341D4">
      <w:proofErr w:type="spellStart"/>
      <w:r>
        <w:t>Indentación</w:t>
      </w:r>
      <w:proofErr w:type="spellEnd"/>
      <w:r>
        <w:t xml:space="preserve">: Python utiliza la </w:t>
      </w:r>
      <w:proofErr w:type="spellStart"/>
      <w:r>
        <w:t>indentación</w:t>
      </w:r>
      <w:proofErr w:type="spellEnd"/>
      <w:r>
        <w:t xml:space="preserve"> para definir bloques de código, lo que puede ser confuso para los programadores acostumbrados a otros lenguajes que utilizan llaves o paréntesis.</w:t>
      </w:r>
    </w:p>
    <w:p w14:paraId="4741F1B5" w14:textId="30B3A980" w:rsidR="00C341D4" w:rsidRDefault="00C341D4" w:rsidP="00C341D4">
      <w:r>
        <w:t>Gestión de tipos de datos: A veces, es necesario convertir entre diferentes tipos de datos en Python, lo que puede llevar a errores si no se maneja correctamente.</w:t>
      </w:r>
    </w:p>
    <w:p w14:paraId="3C3954B6" w14:textId="765638FD" w:rsidR="00D25A7C" w:rsidRDefault="00D25A7C" w:rsidP="000D17EC">
      <w:pPr>
        <w:pStyle w:val="Ttulo1"/>
      </w:pPr>
      <w:r>
        <w:t>Enlaces a repositorios</w:t>
      </w:r>
    </w:p>
    <w:p w14:paraId="791C36F4" w14:textId="4D72235C" w:rsidR="000D17EC" w:rsidRPr="000D17EC" w:rsidRDefault="00CC7DA8" w:rsidP="00FC0397">
      <w:pPr>
        <w:pStyle w:val="Prrafodelista"/>
        <w:numPr>
          <w:ilvl w:val="0"/>
          <w:numId w:val="18"/>
        </w:numPr>
      </w:pPr>
      <w:hyperlink r:id="rId27" w:history="1">
        <w:r w:rsidR="000D17EC" w:rsidRPr="00CC7DA8">
          <w:rPr>
            <w:rStyle w:val="Hipervnculo"/>
          </w:rPr>
          <w:t xml:space="preserve">Jessica </w:t>
        </w:r>
        <w:r w:rsidRPr="00CC7DA8">
          <w:rPr>
            <w:rStyle w:val="Hipervnculo"/>
          </w:rPr>
          <w:t>Vélez</w:t>
        </w:r>
      </w:hyperlink>
      <w:r>
        <w:t xml:space="preserve"> </w:t>
      </w:r>
    </w:p>
    <w:p w14:paraId="01EB4E92" w14:textId="76D3D144" w:rsidR="00C341D4" w:rsidRPr="00C341D4" w:rsidRDefault="005539EC" w:rsidP="00C341D4">
      <w:r>
        <w:br/>
      </w:r>
    </w:p>
    <w:sectPr w:rsidR="00C341D4" w:rsidRPr="00C341D4" w:rsidSect="005239AA">
      <w:headerReference w:type="default" r:id="rId28"/>
      <w:footerReference w:type="default" r:id="rId29"/>
      <w:pgSz w:w="12240" w:h="15840" w:code="119"/>
      <w:pgMar w:top="1985" w:right="1701" w:bottom="1985" w:left="1985" w:header="851" w:footer="851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4D256" w14:textId="77777777" w:rsidR="00660B55" w:rsidRDefault="00660B55" w:rsidP="00D4061D">
      <w:pPr>
        <w:spacing w:after="0" w:line="240" w:lineRule="auto"/>
      </w:pPr>
      <w:r>
        <w:separator/>
      </w:r>
    </w:p>
  </w:endnote>
  <w:endnote w:type="continuationSeparator" w:id="0">
    <w:p w14:paraId="0804E7FF" w14:textId="77777777" w:rsidR="00660B55" w:rsidRDefault="00660B55" w:rsidP="00D4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altName w:val="Times New Roman"/>
    <w:charset w:val="00"/>
    <w:family w:val="roman"/>
    <w:notTrueType/>
    <w:pitch w:val="variable"/>
    <w:sig w:usb0="00000007" w:usb1="00000001" w:usb2="00000000" w:usb3="00000000" w:csb0="00000093" w:csb1="00000000"/>
  </w:font>
  <w:font w:name="Quattrocento Roman">
    <w:altName w:val="Calibri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0719F" w14:textId="77777777" w:rsidR="005239AA" w:rsidRDefault="005239AA">
    <w:pPr>
      <w:pStyle w:val="Piedepgina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Página </w:t>
    </w:r>
    <w:r w:rsidR="00C77558">
      <w:rPr>
        <w:rFonts w:ascii="Quattrocento Roman" w:hAnsi="Quattrocento Roman"/>
      </w:rPr>
      <w:fldChar w:fldCharType="begin"/>
    </w:r>
    <w:r w:rsidR="007C576D">
      <w:instrText xml:space="preserve"> PAGE   \* MERGEFORMAT </w:instrText>
    </w:r>
    <w:r w:rsidR="00C77558">
      <w:rPr>
        <w:rFonts w:ascii="Quattrocento Roman" w:hAnsi="Quattrocento Roman"/>
      </w:rPr>
      <w:fldChar w:fldCharType="separate"/>
    </w:r>
    <w:r w:rsidR="009E0BD4" w:rsidRPr="009E0BD4">
      <w:rPr>
        <w:rFonts w:asciiTheme="majorHAnsi" w:hAnsiTheme="majorHAnsi" w:cstheme="majorHAnsi"/>
        <w:noProof/>
      </w:rPr>
      <w:t>2</w:t>
    </w:r>
    <w:r w:rsidR="00C77558">
      <w:rPr>
        <w:rFonts w:asciiTheme="majorHAnsi" w:hAnsiTheme="majorHAnsi" w:cstheme="majorHAnsi"/>
        <w:noProof/>
      </w:rPr>
      <w:fldChar w:fldCharType="end"/>
    </w:r>
    <w:r w:rsidR="009E0BD4"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53B29F8A" wp14:editId="0A7192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1118235"/>
              <wp:effectExtent l="9525" t="5715" r="10795" b="9525"/>
              <wp:wrapNone/>
              <wp:docPr id="3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4" name="AutoShape 1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FCD85CC" id="Group 18" o:spid="_x0000_s1026" style="position:absolute;margin-left:0;margin-top:0;width:610.4pt;height:88.05pt;flip:y;z-index:25166643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" strokecolor="#1f497d [3215]"/>
              <v:rect id="Rectangle 2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" filled="f" strokecolor="white [3212]"/>
              <w10:wrap anchorx="page" anchory="page"/>
            </v:group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9F43A2" wp14:editId="421A9A3E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12700" t="6985" r="10795" b="571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157DEE" id="Rectangle 17" o:spid="_x0000_s1026" style="position:absolute;margin-left:0;margin-top:0;width:7.15pt;height:88.25pt;z-index:25166540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 w:rsidR="009E0BD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6F250CE" wp14:editId="119C247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1120775"/>
              <wp:effectExtent l="5715" t="6985" r="8255" b="5715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2077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B13F34A" id="Rectangle 16" o:spid="_x0000_s1026" style="position:absolute;margin-left:0;margin-top:0;width:7.15pt;height:88.25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" fillcolor="#1f497d [3215]" strokecolor="#205867 [1608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CA62" w14:textId="77777777" w:rsidR="00660B55" w:rsidRDefault="00660B55" w:rsidP="00D4061D">
      <w:pPr>
        <w:spacing w:after="0" w:line="240" w:lineRule="auto"/>
      </w:pPr>
      <w:r>
        <w:separator/>
      </w:r>
    </w:p>
  </w:footnote>
  <w:footnote w:type="continuationSeparator" w:id="0">
    <w:p w14:paraId="40E0FD95" w14:textId="77777777" w:rsidR="00660B55" w:rsidRDefault="00660B55" w:rsidP="00D4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277" w14:textId="77777777" w:rsidR="005239AA" w:rsidRDefault="005239AA">
    <w:pPr>
      <w:pStyle w:val="Encabezado"/>
      <w:rPr>
        <w:rFonts w:asciiTheme="majorHAnsi" w:eastAsiaTheme="majorEastAsia" w:hAnsiTheme="majorHAnsi" w:cstheme="majorBidi"/>
      </w:rPr>
    </w:pPr>
  </w:p>
  <w:p w14:paraId="32B1C030" w14:textId="77777777" w:rsidR="005239AA" w:rsidRDefault="009E0BD4">
    <w:pPr>
      <w:pStyle w:val="Encabezado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9FC56C9" wp14:editId="39B95B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1118235"/>
              <wp:effectExtent l="9525" t="9525" r="10795" b="5715"/>
              <wp:wrapNone/>
              <wp:docPr id="8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1118235"/>
                        <a:chOff x="8" y="9"/>
                        <a:chExt cx="15823" cy="1439"/>
                      </a:xfrm>
                    </wpg:grpSpPr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Rectangle 1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08BA7020" id="Group 13" o:spid="_x0000_s1026" style="position:absolute;margin-left:0;margin-top:0;width:610.4pt;height:88.0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" strokecolor="#1f497d [3215]"/>
              <v:rect id="Rectangle 1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" filled="f" strokecolor="white [3212]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09A09AE" wp14:editId="16EEA5DB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5715" t="9525" r="8255" b="12065"/>
              <wp:wrapNone/>
              <wp:docPr id="7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D4134F8" id="Rectangle 12" o:spid="_x0000_s1026" style="position:absolute;margin-left:0;margin-top:0;width:7.15pt;height:87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" fillcolor="#1f497d [3215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721594" wp14:editId="5C5D82D8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1111885"/>
              <wp:effectExtent l="12700" t="9525" r="10795" b="12065"/>
              <wp:wrapNone/>
              <wp:docPr id="6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11118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7EDCC51" id="Rectangle 11" o:spid="_x0000_s1026" style="position:absolute;margin-left:0;margin-top:0;width:7.15pt;height:87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" fillcolor="#1f497d [3215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15pt;height:11.15pt" o:bullet="t">
        <v:imagedata r:id="rId1" o:title="msoA171"/>
      </v:shape>
    </w:pict>
  </w:numPicBullet>
  <w:numPicBullet w:numPicBulletId="1">
    <w:pict>
      <v:shape id="_x0000_i1041" type="#_x0000_t75" style="width:11.15pt;height:11.15pt" o:bullet="t">
        <v:imagedata r:id="rId2" o:title="BD14981_"/>
      </v:shape>
    </w:pict>
  </w:numPicBullet>
  <w:abstractNum w:abstractNumId="0" w15:restartNumberingAfterBreak="0">
    <w:nsid w:val="00B020D3"/>
    <w:multiLevelType w:val="hybridMultilevel"/>
    <w:tmpl w:val="0E36902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23B5F"/>
    <w:multiLevelType w:val="hybridMultilevel"/>
    <w:tmpl w:val="DC8C85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A5E46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03833"/>
    <w:multiLevelType w:val="hybridMultilevel"/>
    <w:tmpl w:val="5376524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D31"/>
    <w:multiLevelType w:val="hybridMultilevel"/>
    <w:tmpl w:val="39527F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D55FE"/>
    <w:multiLevelType w:val="hybridMultilevel"/>
    <w:tmpl w:val="5414F9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1A9F"/>
    <w:multiLevelType w:val="hybridMultilevel"/>
    <w:tmpl w:val="D6C83F6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EF56F1"/>
    <w:multiLevelType w:val="hybridMultilevel"/>
    <w:tmpl w:val="FBCE9A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67B05"/>
    <w:multiLevelType w:val="hybridMultilevel"/>
    <w:tmpl w:val="9DCAB472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139A0"/>
    <w:multiLevelType w:val="hybridMultilevel"/>
    <w:tmpl w:val="382E841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F7A51"/>
    <w:multiLevelType w:val="hybridMultilevel"/>
    <w:tmpl w:val="A4CEE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87BDD"/>
    <w:multiLevelType w:val="hybridMultilevel"/>
    <w:tmpl w:val="3718D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E3BA5"/>
    <w:multiLevelType w:val="hybridMultilevel"/>
    <w:tmpl w:val="C504D6E8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7693C"/>
    <w:multiLevelType w:val="hybridMultilevel"/>
    <w:tmpl w:val="CB029F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316D3"/>
    <w:multiLevelType w:val="hybridMultilevel"/>
    <w:tmpl w:val="BFCCA23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D1ED9"/>
    <w:multiLevelType w:val="hybridMultilevel"/>
    <w:tmpl w:val="3D60D8C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7AE07D4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0A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1092"/>
    <w:multiLevelType w:val="hybridMultilevel"/>
    <w:tmpl w:val="CCFC5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8060FA"/>
    <w:multiLevelType w:val="hybridMultilevel"/>
    <w:tmpl w:val="651A200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281550">
    <w:abstractNumId w:val="11"/>
  </w:num>
  <w:num w:numId="2" w16cid:durableId="190461927">
    <w:abstractNumId w:val="10"/>
  </w:num>
  <w:num w:numId="3" w16cid:durableId="735857613">
    <w:abstractNumId w:val="8"/>
  </w:num>
  <w:num w:numId="4" w16cid:durableId="1329749152">
    <w:abstractNumId w:val="1"/>
  </w:num>
  <w:num w:numId="5" w16cid:durableId="555239114">
    <w:abstractNumId w:val="17"/>
  </w:num>
  <w:num w:numId="6" w16cid:durableId="144787004">
    <w:abstractNumId w:val="12"/>
  </w:num>
  <w:num w:numId="7" w16cid:durableId="1742557523">
    <w:abstractNumId w:val="0"/>
  </w:num>
  <w:num w:numId="8" w16cid:durableId="882905092">
    <w:abstractNumId w:val="9"/>
  </w:num>
  <w:num w:numId="9" w16cid:durableId="657077064">
    <w:abstractNumId w:val="14"/>
  </w:num>
  <w:num w:numId="10" w16cid:durableId="1970937595">
    <w:abstractNumId w:val="3"/>
  </w:num>
  <w:num w:numId="11" w16cid:durableId="1453473452">
    <w:abstractNumId w:val="15"/>
  </w:num>
  <w:num w:numId="12" w16cid:durableId="2100635382">
    <w:abstractNumId w:val="2"/>
  </w:num>
  <w:num w:numId="13" w16cid:durableId="96143348">
    <w:abstractNumId w:val="7"/>
  </w:num>
  <w:num w:numId="14" w16cid:durableId="387415538">
    <w:abstractNumId w:val="5"/>
  </w:num>
  <w:num w:numId="15" w16cid:durableId="793183354">
    <w:abstractNumId w:val="16"/>
  </w:num>
  <w:num w:numId="16" w16cid:durableId="596256934">
    <w:abstractNumId w:val="4"/>
  </w:num>
  <w:num w:numId="17" w16cid:durableId="1997413736">
    <w:abstractNumId w:val="6"/>
  </w:num>
  <w:num w:numId="18" w16cid:durableId="961458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linkStyles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D4E"/>
    <w:rsid w:val="00015807"/>
    <w:rsid w:val="000216F7"/>
    <w:rsid w:val="00043EAD"/>
    <w:rsid w:val="000947D0"/>
    <w:rsid w:val="000A3898"/>
    <w:rsid w:val="000D17EC"/>
    <w:rsid w:val="00130165"/>
    <w:rsid w:val="001C0951"/>
    <w:rsid w:val="002316B4"/>
    <w:rsid w:val="00330967"/>
    <w:rsid w:val="00343F80"/>
    <w:rsid w:val="00352036"/>
    <w:rsid w:val="00370F95"/>
    <w:rsid w:val="003D0F10"/>
    <w:rsid w:val="003D439A"/>
    <w:rsid w:val="003E099D"/>
    <w:rsid w:val="004171DA"/>
    <w:rsid w:val="00423CBB"/>
    <w:rsid w:val="00431353"/>
    <w:rsid w:val="00485052"/>
    <w:rsid w:val="004E7537"/>
    <w:rsid w:val="005026F7"/>
    <w:rsid w:val="005160F9"/>
    <w:rsid w:val="005239AA"/>
    <w:rsid w:val="005539EC"/>
    <w:rsid w:val="005835F2"/>
    <w:rsid w:val="00587CF7"/>
    <w:rsid w:val="0060660F"/>
    <w:rsid w:val="006129D1"/>
    <w:rsid w:val="00634423"/>
    <w:rsid w:val="00654B78"/>
    <w:rsid w:val="00660B55"/>
    <w:rsid w:val="007119C6"/>
    <w:rsid w:val="00720DA1"/>
    <w:rsid w:val="00724F1C"/>
    <w:rsid w:val="00737AB2"/>
    <w:rsid w:val="00753CF6"/>
    <w:rsid w:val="007C576D"/>
    <w:rsid w:val="008574A8"/>
    <w:rsid w:val="00866B19"/>
    <w:rsid w:val="008C3DDA"/>
    <w:rsid w:val="008E59CE"/>
    <w:rsid w:val="009128EC"/>
    <w:rsid w:val="00966F6C"/>
    <w:rsid w:val="00976C48"/>
    <w:rsid w:val="009A363A"/>
    <w:rsid w:val="009A4238"/>
    <w:rsid w:val="009C1E06"/>
    <w:rsid w:val="009C5263"/>
    <w:rsid w:val="009C7350"/>
    <w:rsid w:val="009E0A2E"/>
    <w:rsid w:val="009E0BD4"/>
    <w:rsid w:val="009F7F8C"/>
    <w:rsid w:val="00A50DAA"/>
    <w:rsid w:val="00A624BB"/>
    <w:rsid w:val="00A64D25"/>
    <w:rsid w:val="00A71576"/>
    <w:rsid w:val="00AB7E7F"/>
    <w:rsid w:val="00B13897"/>
    <w:rsid w:val="00B16EAA"/>
    <w:rsid w:val="00B17DDD"/>
    <w:rsid w:val="00B23B85"/>
    <w:rsid w:val="00B773A0"/>
    <w:rsid w:val="00B958C6"/>
    <w:rsid w:val="00BA4BDF"/>
    <w:rsid w:val="00BC1508"/>
    <w:rsid w:val="00BE4B3A"/>
    <w:rsid w:val="00BE666A"/>
    <w:rsid w:val="00C12F17"/>
    <w:rsid w:val="00C27D4E"/>
    <w:rsid w:val="00C341D4"/>
    <w:rsid w:val="00C47E74"/>
    <w:rsid w:val="00C5338A"/>
    <w:rsid w:val="00C71F1C"/>
    <w:rsid w:val="00C77558"/>
    <w:rsid w:val="00C82BE5"/>
    <w:rsid w:val="00C87FF2"/>
    <w:rsid w:val="00CC7DA8"/>
    <w:rsid w:val="00D00713"/>
    <w:rsid w:val="00D25A7C"/>
    <w:rsid w:val="00D3538F"/>
    <w:rsid w:val="00D4061D"/>
    <w:rsid w:val="00D50F3C"/>
    <w:rsid w:val="00D5594D"/>
    <w:rsid w:val="00D64A38"/>
    <w:rsid w:val="00D67DA2"/>
    <w:rsid w:val="00D9238A"/>
    <w:rsid w:val="00D92CF0"/>
    <w:rsid w:val="00DC510B"/>
    <w:rsid w:val="00DD3AB8"/>
    <w:rsid w:val="00DE3E14"/>
    <w:rsid w:val="00DE53D0"/>
    <w:rsid w:val="00E158D7"/>
    <w:rsid w:val="00E15E40"/>
    <w:rsid w:val="00E56F6A"/>
    <w:rsid w:val="00E57461"/>
    <w:rsid w:val="00E90A1D"/>
    <w:rsid w:val="00E977C2"/>
    <w:rsid w:val="00F4648C"/>
    <w:rsid w:val="00F57AFF"/>
    <w:rsid w:val="00F82ED4"/>
    <w:rsid w:val="00FC0397"/>
    <w:rsid w:val="00FD193B"/>
    <w:rsid w:val="00FE2136"/>
    <w:rsid w:val="00FF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E08698"/>
  <w15:docId w15:val="{044881EF-4249-4115-9B00-20AF0B1D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7C"/>
    <w:pPr>
      <w:spacing w:after="160" w:line="259" w:lineRule="auto"/>
    </w:pPr>
    <w:rPr>
      <w:rFonts w:eastAsiaTheme="minorEastAsia"/>
      <w:kern w:val="2"/>
      <w:lang w:val="es-US" w:eastAsia="es-MX"/>
      <w14:ligatures w14:val="standardContextual"/>
    </w:rPr>
  </w:style>
  <w:style w:type="paragraph" w:styleId="Ttulo1">
    <w:name w:val="heading 1"/>
    <w:basedOn w:val="Normal"/>
    <w:next w:val="Ttulo2"/>
    <w:link w:val="Ttulo1Car"/>
    <w:uiPriority w:val="9"/>
    <w:qFormat/>
    <w:rsid w:val="004171DA"/>
    <w:pPr>
      <w:keepNext/>
      <w:keepLines/>
      <w:spacing w:before="480" w:after="0"/>
      <w:outlineLvl w:val="0"/>
    </w:pPr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1DA"/>
    <w:pPr>
      <w:keepNext/>
      <w:keepLines/>
      <w:spacing w:before="200" w:after="0"/>
      <w:outlineLvl w:val="1"/>
    </w:pPr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171D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  <w:rsid w:val="00D25A7C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D25A7C"/>
  </w:style>
  <w:style w:type="character" w:customStyle="1" w:styleId="Ttulo1Car">
    <w:name w:val="Título 1 Car"/>
    <w:basedOn w:val="Fuentedeprrafopredeter"/>
    <w:link w:val="Ttulo1"/>
    <w:uiPriority w:val="9"/>
    <w:rsid w:val="004171DA"/>
    <w:rPr>
      <w:rFonts w:ascii="Adobe Garamond Pro" w:eastAsiaTheme="majorEastAsia" w:hAnsi="Adobe Garamond Pro" w:cstheme="majorBidi"/>
      <w:b/>
      <w:bCs/>
      <w:color w:val="365F91" w:themeColor="accent1" w:themeShade="BF"/>
      <w:sz w:val="40"/>
      <w:szCs w:val="2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4171DA"/>
    <w:rPr>
      <w:rFonts w:ascii="Adobe Garamond Pro" w:eastAsiaTheme="majorEastAsia" w:hAnsi="Adobe Garamond Pro" w:cstheme="majorBidi"/>
      <w:b/>
      <w:bCs/>
      <w:color w:val="4F81BD" w:themeColor="accent1"/>
      <w:sz w:val="32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171DA"/>
    <w:rPr>
      <w:rFonts w:ascii="Quattrocento Roman" w:eastAsiaTheme="majorEastAsia" w:hAnsi="Quattrocento Roman" w:cstheme="majorBidi"/>
      <w:b/>
      <w:bCs/>
      <w:color w:val="4F81BD" w:themeColor="accent1"/>
      <w:sz w:val="24"/>
      <w:lang w:eastAsia="es-MX"/>
    </w:rPr>
  </w:style>
  <w:style w:type="paragraph" w:styleId="Ttulo">
    <w:name w:val="Title"/>
    <w:basedOn w:val="Normal"/>
    <w:next w:val="Subttulo"/>
    <w:link w:val="TtuloCar"/>
    <w:uiPriority w:val="10"/>
    <w:qFormat/>
    <w:rsid w:val="004171DA"/>
    <w:pPr>
      <w:pBdr>
        <w:bottom w:val="single" w:sz="8" w:space="4" w:color="4F81BD" w:themeColor="accent1"/>
      </w:pBdr>
      <w:spacing w:before="960" w:line="240" w:lineRule="auto"/>
      <w:contextualSpacing/>
    </w:pPr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71DA"/>
    <w:rPr>
      <w:rFonts w:ascii="Adobe Garamond Pro" w:eastAsiaTheme="majorEastAsia" w:hAnsi="Adobe Garamond Pro" w:cstheme="majorBidi"/>
      <w:color w:val="17365D" w:themeColor="text2" w:themeShade="BF"/>
      <w:spacing w:val="5"/>
      <w:kern w:val="28"/>
      <w:sz w:val="72"/>
      <w:szCs w:val="52"/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4171DA"/>
    <w:rPr>
      <w:i/>
      <w:iCs/>
      <w:color w:val="000000" w:themeColor="text1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4171DA"/>
    <w:rPr>
      <w:rFonts w:ascii="Quattrocento Roman" w:eastAsiaTheme="minorEastAsia" w:hAnsi="Quattrocento Roman"/>
      <w:i/>
      <w:iCs/>
      <w:color w:val="000000" w:themeColor="text1"/>
      <w:sz w:val="20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1DA"/>
    <w:pPr>
      <w:numPr>
        <w:ilvl w:val="1"/>
      </w:numPr>
      <w:spacing w:after="0"/>
      <w:contextualSpacing/>
    </w:pPr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171DA"/>
    <w:rPr>
      <w:rFonts w:ascii="Adobe Garamond Pro" w:eastAsiaTheme="majorEastAsia" w:hAnsi="Adobe Garamond Pro" w:cstheme="majorBidi"/>
      <w:i/>
      <w:iCs/>
      <w:color w:val="4F81BD" w:themeColor="accent1"/>
      <w:spacing w:val="15"/>
      <w:sz w:val="32"/>
      <w:szCs w:val="24"/>
      <w:lang w:eastAsia="es-MX"/>
    </w:rPr>
  </w:style>
  <w:style w:type="paragraph" w:styleId="Sinespaciado">
    <w:name w:val="No Spacing"/>
    <w:basedOn w:val="Normal"/>
    <w:next w:val="Normal"/>
    <w:link w:val="SinespaciadoCar"/>
    <w:uiPriority w:val="1"/>
    <w:qFormat/>
    <w:rsid w:val="004171DA"/>
    <w:pPr>
      <w:spacing w:after="0" w:line="240" w:lineRule="auto"/>
    </w:pPr>
  </w:style>
  <w:style w:type="paragraph" w:styleId="Prrafodelista">
    <w:name w:val="List Paragraph"/>
    <w:aliases w:val="Normal lista"/>
    <w:basedOn w:val="Normal"/>
    <w:uiPriority w:val="34"/>
    <w:qFormat/>
    <w:rsid w:val="004171DA"/>
    <w:pPr>
      <w:ind w:left="720"/>
      <w:contextualSpacing/>
    </w:pPr>
  </w:style>
  <w:style w:type="paragraph" w:customStyle="1" w:styleId="Normalennegrita">
    <w:name w:val="Normal en negrita"/>
    <w:basedOn w:val="Normal"/>
    <w:next w:val="Normal"/>
    <w:link w:val="NormalennegritaCar"/>
    <w:qFormat/>
    <w:rsid w:val="004171DA"/>
    <w:rPr>
      <w:b/>
    </w:rPr>
  </w:style>
  <w:style w:type="character" w:customStyle="1" w:styleId="NormalennegritaCar">
    <w:name w:val="Normal en negrita Car"/>
    <w:basedOn w:val="Fuentedeprrafopredeter"/>
    <w:link w:val="Normalennegrita"/>
    <w:rsid w:val="004171DA"/>
    <w:rPr>
      <w:rFonts w:ascii="Quattrocento Roman" w:eastAsiaTheme="minorEastAsia" w:hAnsi="Quattrocento Roman"/>
      <w:b/>
      <w:sz w:val="24"/>
      <w:lang w:eastAsia="es-MX"/>
    </w:rPr>
  </w:style>
  <w:style w:type="table" w:customStyle="1" w:styleId="Tablas">
    <w:name w:val="Tablas"/>
    <w:basedOn w:val="Tablanormal"/>
    <w:uiPriority w:val="66"/>
    <w:rsid w:val="004171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40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D406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61D"/>
    <w:rPr>
      <w:rFonts w:ascii="Quattrocento Roman" w:eastAsiaTheme="minorEastAsia" w:hAnsi="Quattrocento Roman"/>
      <w:sz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263"/>
    <w:rPr>
      <w:rFonts w:ascii="Tahoma" w:eastAsiaTheme="minorEastAsia" w:hAnsi="Tahoma" w:cs="Tahoma"/>
      <w:sz w:val="16"/>
      <w:szCs w:val="16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9C526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866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ombreadomedio2-nfasis11">
    <w:name w:val="Sombreado medio 2 - Énfasis 11"/>
    <w:basedOn w:val="Tablanormal"/>
    <w:uiPriority w:val="64"/>
    <w:rsid w:val="00866B1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F7EC0"/>
    <w:rPr>
      <w:rFonts w:ascii="Quattrocento Roman" w:eastAsiaTheme="minorEastAsia" w:hAnsi="Quattrocento Roman"/>
      <w:sz w:val="24"/>
      <w:lang w:eastAsia="es-MX"/>
    </w:rPr>
  </w:style>
  <w:style w:type="paragraph" w:customStyle="1" w:styleId="5514EF2A3A6C454F9855EF69D8C717DE">
    <w:name w:val="5514EF2A3A6C454F9855EF69D8C717DE"/>
    <w:rsid w:val="00FF7EC0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5239AA"/>
    <w:pPr>
      <w:spacing w:line="276" w:lineRule="auto"/>
      <w:outlineLvl w:val="9"/>
    </w:pPr>
    <w:rPr>
      <w:rFonts w:asciiTheme="majorHAnsi" w:hAnsiTheme="majorHAnsi"/>
      <w:sz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239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239A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239AA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85052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CC7D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160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 /><Relationship Id="rId13" Type="http://schemas.openxmlformats.org/officeDocument/2006/relationships/image" Target="media/image4.JPG" /><Relationship Id="rId18" Type="http://schemas.openxmlformats.org/officeDocument/2006/relationships/image" Target="media/image9.JPG" /><Relationship Id="rId26" Type="http://schemas.openxmlformats.org/officeDocument/2006/relationships/image" Target="media/image17.png" /><Relationship Id="rId3" Type="http://schemas.openxmlformats.org/officeDocument/2006/relationships/customXml" Target="../customXml/item3.xml" /><Relationship Id="rId21" Type="http://schemas.openxmlformats.org/officeDocument/2006/relationships/image" Target="media/image12.png" /><Relationship Id="rId7" Type="http://schemas.openxmlformats.org/officeDocument/2006/relationships/styles" Target="styles.xml" /><Relationship Id="rId12" Type="http://schemas.openxmlformats.org/officeDocument/2006/relationships/image" Target="media/image3.jpeg" /><Relationship Id="rId17" Type="http://schemas.openxmlformats.org/officeDocument/2006/relationships/image" Target="media/image8.JPG" /><Relationship Id="rId25" Type="http://schemas.openxmlformats.org/officeDocument/2006/relationships/image" Target="media/image16.png" /><Relationship Id="rId2" Type="http://schemas.openxmlformats.org/officeDocument/2006/relationships/customXml" Target="../customXml/item2.xml" /><Relationship Id="rId16" Type="http://schemas.openxmlformats.org/officeDocument/2006/relationships/image" Target="media/image7.JPG" /><Relationship Id="rId20" Type="http://schemas.openxmlformats.org/officeDocument/2006/relationships/image" Target="media/image11.png" /><Relationship Id="rId29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numbering" Target="numbering.xml" /><Relationship Id="rId11" Type="http://schemas.openxmlformats.org/officeDocument/2006/relationships/endnotes" Target="endnotes.xml" /><Relationship Id="rId24" Type="http://schemas.openxmlformats.org/officeDocument/2006/relationships/image" Target="media/image15.png" /><Relationship Id="rId5" Type="http://schemas.openxmlformats.org/officeDocument/2006/relationships/customXml" Target="../customXml/item5.xml" /><Relationship Id="rId15" Type="http://schemas.openxmlformats.org/officeDocument/2006/relationships/image" Target="media/image6.JPG" /><Relationship Id="rId23" Type="http://schemas.openxmlformats.org/officeDocument/2006/relationships/image" Target="media/image14.png" /><Relationship Id="rId28" Type="http://schemas.openxmlformats.org/officeDocument/2006/relationships/header" Target="header1.xml" /><Relationship Id="rId10" Type="http://schemas.openxmlformats.org/officeDocument/2006/relationships/footnotes" Target="footnotes.xml" /><Relationship Id="rId19" Type="http://schemas.openxmlformats.org/officeDocument/2006/relationships/image" Target="media/image10.png" /><Relationship Id="rId31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webSettings" Target="webSettings.xml" /><Relationship Id="rId14" Type="http://schemas.openxmlformats.org/officeDocument/2006/relationships/image" Target="media/image5.JPG" /><Relationship Id="rId22" Type="http://schemas.openxmlformats.org/officeDocument/2006/relationships/image" Target="media/image13.png" /><Relationship Id="rId27" Type="http://schemas.openxmlformats.org/officeDocument/2006/relationships/hyperlink" Target="https://github.com/jessivm/TeoriaComputacional" TargetMode="External" /><Relationship Id="rId30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gi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ses%20Alki\Downloads\Redes%20-%20Proyecto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CoverPageProperties xmlns="http://schemas.microsoft.com/office/2006/coverPageProps">
  <PublishDate>2015-01-05T00:00:00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414ee8-4d18-45c7-8563-035accba6dd0">
      <Terms xmlns="http://schemas.microsoft.com/office/infopath/2007/PartnerControls"/>
    </lcf76f155ced4ddcb4097134ff3c332f>
    <TaxCatchAll xmlns="487d0b03-760b-4fe2-a740-3d2efc947087" xsi:nil="true"/>
    <ReferenceId xmlns="f6414ee8-4d18-45c7-8563-035accba6dd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F0A99B4527534B8F3DC7917C78F163" ma:contentTypeVersion="11" ma:contentTypeDescription="Crear nuevo documento." ma:contentTypeScope="" ma:versionID="b2ec4ab561f9a6acd15ba8cd158326d0">
  <xsd:schema xmlns:xsd="http://www.w3.org/2001/XMLSchema" xmlns:xs="http://www.w3.org/2001/XMLSchema" xmlns:p="http://schemas.microsoft.com/office/2006/metadata/properties" xmlns:ns2="f6414ee8-4d18-45c7-8563-035accba6dd0" xmlns:ns3="487d0b03-760b-4fe2-a740-3d2efc947087" targetNamespace="http://schemas.microsoft.com/office/2006/metadata/properties" ma:root="true" ma:fieldsID="1cfda7d43a37d92395f275144407ee53" ns2:_="" ns3:_="">
    <xsd:import namespace="f6414ee8-4d18-45c7-8563-035accba6dd0"/>
    <xsd:import namespace="487d0b03-760b-4fe2-a740-3d2efc94708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14ee8-4d18-45c7-8563-035accba6dd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d38267e8-43e8-42a8-ab6f-5caa2de3c6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0b03-760b-4fe2-a740-3d2efc94708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4efcec4-870e-4523-b261-bcb9bfcce694}" ma:internalName="TaxCatchAll" ma:showField="CatchAllData" ma:web="487d0b03-760b-4fe2-a740-3d2efc9470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09396-8E49-4A02-81DF-E507BDEF7D2D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151B552-17DA-436E-BDCC-C04335266B55}">
  <ds:schemaRefs>
    <ds:schemaRef ds:uri="http://schemas.microsoft.com/office/2006/metadata/properties"/>
    <ds:schemaRef ds:uri="http://www.w3.org/2000/xmlns/"/>
    <ds:schemaRef ds:uri="f6414ee8-4d18-45c7-8563-035accba6dd0"/>
    <ds:schemaRef ds:uri="http://schemas.microsoft.com/office/infopath/2007/PartnerControls"/>
    <ds:schemaRef ds:uri="487d0b03-760b-4fe2-a740-3d2efc947087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FB0D005C-DAEF-4476-BE97-F1D52A7C238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893F3F4-5485-4BE2-B553-1F26C027C19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6414ee8-4d18-45c7-8563-035accba6dd0"/>
    <ds:schemaRef ds:uri="487d0b03-760b-4fe2-a740-3d2efc9470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Redes%20-%20Proyecto.dotx</Template>
  <TotalTime>5</TotalTime>
  <Pages>37</Pages>
  <Words>3665</Words>
  <Characters>20158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Cyber RedBits</Company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RedBits</dc:creator>
  <cp:lastModifiedBy>Jessica V�lez Mart�nez</cp:lastModifiedBy>
  <cp:revision>8</cp:revision>
  <cp:lastPrinted>2016-12-06T03:05:00Z</cp:lastPrinted>
  <dcterms:created xsi:type="dcterms:W3CDTF">2023-09-04T19:33:00Z</dcterms:created>
  <dcterms:modified xsi:type="dcterms:W3CDTF">2023-09-04T23:25:00Z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0x010100CF0D8E52A4B46C4A82B5B16E40BF0FEF</vt:lpwstr>
  </property>
  <property fmtid="{D5CDD505-2E9C-101B-9397-08002B2CF9AE}" pid="3" name="MediaServiceImageTags">
    <vt:lpwstr/>
  </property>
</Properties>
</file>